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237" w:rsidRPr="00B003FA" w:rsidRDefault="005B5237" w:rsidP="00B003FA">
      <w:pPr>
        <w:spacing w:after="0" w:line="240" w:lineRule="auto"/>
        <w:jc w:val="center"/>
        <w:rPr>
          <w:b/>
        </w:rPr>
      </w:pPr>
      <w:r w:rsidRPr="00B003FA">
        <w:rPr>
          <w:b/>
          <w:bCs/>
        </w:rPr>
        <w:t>2012-2013 учебный год</w:t>
      </w:r>
      <w:r w:rsidRPr="00B003FA">
        <w:rPr>
          <w:b/>
        </w:rPr>
        <w:t xml:space="preserve"> </w:t>
      </w:r>
    </w:p>
    <w:p w:rsidR="005B5237" w:rsidRPr="00B003FA" w:rsidRDefault="005B5237" w:rsidP="00B003FA">
      <w:pPr>
        <w:spacing w:after="0" w:line="240" w:lineRule="auto"/>
        <w:jc w:val="center"/>
        <w:rPr>
          <w:b/>
        </w:rPr>
      </w:pPr>
      <w:r w:rsidRPr="00B003FA">
        <w:rPr>
          <w:b/>
        </w:rPr>
        <w:t>Районный тур олимпиады по информатике 6 класс</w:t>
      </w:r>
      <w:r>
        <w:rPr>
          <w:b/>
        </w:rPr>
        <w:t xml:space="preserve"> (7 задач)</w:t>
      </w:r>
    </w:p>
    <w:p w:rsidR="005B5237" w:rsidRPr="00863485" w:rsidRDefault="005B5237" w:rsidP="00863485">
      <w:pPr>
        <w:suppressAutoHyphens/>
        <w:spacing w:after="0" w:line="240" w:lineRule="auto"/>
        <w:jc w:val="center"/>
        <w:rPr>
          <w:rFonts w:ascii="Arial" w:hAnsi="Arial" w:cs="Arial"/>
          <w:b/>
          <w:bCs/>
          <w:i/>
          <w:iCs/>
          <w:sz w:val="28"/>
          <w:szCs w:val="28"/>
          <w:lang w:eastAsia="ar-SA"/>
        </w:rPr>
      </w:pPr>
      <w:r w:rsidRPr="00863485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Задача А. </w:t>
      </w:r>
      <w:r>
        <w:rPr>
          <w:sz w:val="28"/>
          <w:szCs w:val="28"/>
          <w:lang w:eastAsia="ru-RU"/>
        </w:rPr>
        <w:t>«Шифр перестановки»</w:t>
      </w:r>
    </w:p>
    <w:p w:rsidR="005B5237" w:rsidRPr="00957BB4" w:rsidRDefault="005B5237" w:rsidP="00957BB4">
      <w:pPr>
        <w:ind w:firstLine="284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957BB4">
        <w:rPr>
          <w:rFonts w:ascii="Times New Roman" w:hAnsi="Times New Roman"/>
          <w:sz w:val="24"/>
          <w:szCs w:val="24"/>
          <w:lang w:eastAsia="ru-RU"/>
        </w:rPr>
        <w:t xml:space="preserve">Кодирование осуществляется перестановкой букв в слове по одному и тому же общему правилу. Восстановите слова и напишите правило перестановки: </w:t>
      </w:r>
      <w:r w:rsidRPr="00957BB4">
        <w:rPr>
          <w:rFonts w:ascii="Times New Roman" w:hAnsi="Times New Roman"/>
          <w:b/>
          <w:sz w:val="24"/>
          <w:szCs w:val="24"/>
          <w:lang w:eastAsia="ru-RU"/>
        </w:rPr>
        <w:t>ЛБКО, ЕРАВШН, УМЫЗАК, АШНРРИ.</w:t>
      </w:r>
    </w:p>
    <w:p w:rsidR="005B5237" w:rsidRDefault="005B5237" w:rsidP="00863485">
      <w:pPr>
        <w:shd w:val="clear" w:color="auto" w:fill="FFFFFF"/>
        <w:tabs>
          <w:tab w:val="left" w:pos="466"/>
        </w:tabs>
        <w:spacing w:before="240" w:after="120" w:line="288" w:lineRule="auto"/>
        <w:ind w:left="714"/>
        <w:rPr>
          <w:rFonts w:ascii="Times New Roman" w:hAnsi="Times New Roman"/>
          <w:b/>
          <w:i/>
          <w:lang w:eastAsia="ru-RU"/>
        </w:rPr>
      </w:pPr>
      <w:r w:rsidRPr="00957BB4">
        <w:rPr>
          <w:rFonts w:ascii="Times New Roman" w:hAnsi="Times New Roman"/>
          <w:b/>
          <w:i/>
          <w:sz w:val="24"/>
          <w:szCs w:val="24"/>
          <w:lang w:eastAsia="ru-RU"/>
        </w:rPr>
        <w:t xml:space="preserve">Ответ: </w:t>
      </w:r>
      <w:r w:rsidRPr="00957BB4">
        <w:rPr>
          <w:rFonts w:ascii="Times New Roman" w:hAnsi="Times New Roman"/>
          <w:b/>
          <w:i/>
          <w:lang w:eastAsia="ru-RU"/>
        </w:rPr>
        <w:t>БЛОК, РЕВАНШ, МУЗЫКА, ШАРНИР.</w:t>
      </w:r>
    </w:p>
    <w:p w:rsidR="005B5237" w:rsidRDefault="005B5237" w:rsidP="00957BB4">
      <w:pPr>
        <w:shd w:val="clear" w:color="auto" w:fill="FFFFFF"/>
        <w:tabs>
          <w:tab w:val="left" w:pos="466"/>
        </w:tabs>
        <w:spacing w:before="240" w:after="120" w:line="288" w:lineRule="auto"/>
        <w:ind w:left="714"/>
        <w:jc w:val="center"/>
        <w:rPr>
          <w:sz w:val="28"/>
          <w:szCs w:val="28"/>
          <w:lang w:eastAsia="ru-RU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Задача </w:t>
      </w:r>
      <w:r>
        <w:rPr>
          <w:rFonts w:ascii="Arial" w:hAnsi="Arial" w:cs="Arial"/>
          <w:b/>
          <w:bCs/>
          <w:i/>
          <w:iCs/>
          <w:sz w:val="28"/>
          <w:szCs w:val="28"/>
          <w:lang w:val="en-US" w:eastAsia="ar-SA"/>
        </w:rPr>
        <w:t>B</w:t>
      </w:r>
      <w:r w:rsidRPr="00863485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. </w:t>
      </w:r>
      <w:r>
        <w:rPr>
          <w:sz w:val="28"/>
          <w:szCs w:val="28"/>
          <w:lang w:eastAsia="ru-RU"/>
        </w:rPr>
        <w:t>«Встреча гостей»</w:t>
      </w:r>
    </w:p>
    <w:p w:rsidR="005B5237" w:rsidRPr="00525AF0" w:rsidRDefault="005B5237" w:rsidP="00035589">
      <w:pPr>
        <w:spacing w:after="120"/>
        <w:ind w:firstLine="284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Пятачок пригласил в гости на обед своих друзей</w:t>
      </w:r>
      <w:r w:rsidRPr="00525AF0">
        <w:rPr>
          <w:rFonts w:ascii="Times New Roman" w:hAnsi="Times New Roman"/>
          <w:sz w:val="24"/>
          <w:szCs w:val="24"/>
          <w:lang w:eastAsia="ru-RU"/>
        </w:rPr>
        <w:t xml:space="preserve"> — </w:t>
      </w:r>
      <w:r>
        <w:rPr>
          <w:rFonts w:ascii="Times New Roman" w:hAnsi="Times New Roman"/>
          <w:sz w:val="24"/>
          <w:szCs w:val="24"/>
          <w:lang w:eastAsia="ru-RU"/>
        </w:rPr>
        <w:t>Винни-Пуха, Кролика, Сову и Ослика. Он решил поставить им разноцветные тарелки.</w:t>
      </w:r>
      <w:r w:rsidRPr="00525AF0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Тарелки</w:t>
      </w:r>
      <w:r w:rsidRPr="00525AF0">
        <w:rPr>
          <w:rFonts w:ascii="Times New Roman" w:hAnsi="Times New Roman"/>
          <w:sz w:val="24"/>
          <w:szCs w:val="24"/>
          <w:lang w:eastAsia="ru-RU"/>
        </w:rPr>
        <w:t xml:space="preserve"> были пяти цветов: красного, синего, белого, зеленого и черного,</w:t>
      </w:r>
    </w:p>
    <w:p w:rsidR="005B5237" w:rsidRPr="00525AF0" w:rsidRDefault="005B5237" w:rsidP="00035589">
      <w:pPr>
        <w:spacing w:after="120"/>
        <w:ind w:firstLine="284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Пятачок знал</w:t>
      </w:r>
      <w:r w:rsidRPr="00525AF0">
        <w:rPr>
          <w:rFonts w:ascii="Times New Roman" w:hAnsi="Times New Roman"/>
          <w:sz w:val="24"/>
          <w:szCs w:val="24"/>
          <w:lang w:eastAsia="ru-RU"/>
        </w:rPr>
        <w:t>,  что:</w:t>
      </w:r>
    </w:p>
    <w:p w:rsidR="005B5237" w:rsidRPr="00525AF0" w:rsidRDefault="005B5237" w:rsidP="00035589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25AF0">
        <w:rPr>
          <w:rFonts w:ascii="Times New Roman" w:hAnsi="Times New Roman"/>
          <w:sz w:val="24"/>
          <w:szCs w:val="24"/>
          <w:lang w:eastAsia="ru-RU"/>
        </w:rPr>
        <w:t>Винни-Пух любит красный и синий цвета;</w:t>
      </w:r>
    </w:p>
    <w:p w:rsidR="005B5237" w:rsidRPr="00525AF0" w:rsidRDefault="005B5237" w:rsidP="00035589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Кролику</w:t>
      </w:r>
      <w:r w:rsidRPr="00525AF0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нрав</w:t>
      </w:r>
      <w:r w:rsidRPr="00525AF0">
        <w:rPr>
          <w:rFonts w:ascii="Times New Roman" w:hAnsi="Times New Roman"/>
          <w:sz w:val="24"/>
          <w:szCs w:val="24"/>
          <w:lang w:eastAsia="ru-RU"/>
        </w:rPr>
        <w:t xml:space="preserve">ились синяя и зеленая </w:t>
      </w:r>
      <w:r>
        <w:rPr>
          <w:rFonts w:ascii="Times New Roman" w:hAnsi="Times New Roman"/>
          <w:sz w:val="24"/>
          <w:szCs w:val="24"/>
          <w:lang w:eastAsia="ru-RU"/>
        </w:rPr>
        <w:t>тарелки</w:t>
      </w:r>
      <w:r w:rsidRPr="00525AF0">
        <w:rPr>
          <w:rFonts w:ascii="Times New Roman" w:hAnsi="Times New Roman"/>
          <w:sz w:val="24"/>
          <w:szCs w:val="24"/>
          <w:lang w:eastAsia="ru-RU"/>
        </w:rPr>
        <w:t>;</w:t>
      </w:r>
    </w:p>
    <w:p w:rsidR="005B5237" w:rsidRPr="00525AF0" w:rsidRDefault="005B5237" w:rsidP="00035589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Ослик</w:t>
      </w:r>
      <w:r w:rsidRPr="00525AF0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любил зеленый</w:t>
      </w:r>
      <w:r w:rsidRPr="00525AF0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цвет</w:t>
      </w:r>
      <w:r w:rsidRPr="00525AF0">
        <w:rPr>
          <w:rFonts w:ascii="Times New Roman" w:hAnsi="Times New Roman"/>
          <w:sz w:val="24"/>
          <w:szCs w:val="24"/>
          <w:lang w:eastAsia="ru-RU"/>
        </w:rPr>
        <w:t>;</w:t>
      </w:r>
    </w:p>
    <w:p w:rsidR="005B5237" w:rsidRDefault="005B5237" w:rsidP="00035589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Сова</w:t>
      </w:r>
      <w:r w:rsidRPr="00525AF0">
        <w:rPr>
          <w:rFonts w:ascii="Times New Roman" w:hAnsi="Times New Roman"/>
          <w:sz w:val="24"/>
          <w:szCs w:val="24"/>
          <w:lang w:eastAsia="ru-RU"/>
        </w:rPr>
        <w:t xml:space="preserve"> отда</w:t>
      </w:r>
      <w:r>
        <w:rPr>
          <w:rFonts w:ascii="Times New Roman" w:hAnsi="Times New Roman"/>
          <w:sz w:val="24"/>
          <w:szCs w:val="24"/>
          <w:lang w:eastAsia="ru-RU"/>
        </w:rPr>
        <w:t>ёт предпочтение красным, синим и черным</w:t>
      </w:r>
      <w:r w:rsidRPr="00525AF0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цветам</w:t>
      </w:r>
      <w:r w:rsidRPr="00525AF0">
        <w:rPr>
          <w:rFonts w:ascii="Times New Roman" w:hAnsi="Times New Roman"/>
          <w:sz w:val="24"/>
          <w:szCs w:val="24"/>
          <w:lang w:eastAsia="ru-RU"/>
        </w:rPr>
        <w:t>.</w:t>
      </w:r>
    </w:p>
    <w:p w:rsidR="005B5237" w:rsidRPr="00525AF0" w:rsidRDefault="005B5237" w:rsidP="00035589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Пятачку нравятся все тарелки.</w:t>
      </w:r>
    </w:p>
    <w:p w:rsidR="005B5237" w:rsidRDefault="005B5237" w:rsidP="00035589">
      <w:pPr>
        <w:spacing w:after="120"/>
        <w:ind w:firstLine="284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Кто из какой тарелки ел,</w:t>
      </w:r>
      <w:r w:rsidRPr="00525AF0">
        <w:rPr>
          <w:rFonts w:ascii="Times New Roman" w:hAnsi="Times New Roman"/>
          <w:sz w:val="24"/>
          <w:szCs w:val="24"/>
          <w:lang w:eastAsia="ru-RU"/>
        </w:rPr>
        <w:t xml:space="preserve"> если у всех были </w:t>
      </w:r>
      <w:r>
        <w:rPr>
          <w:rFonts w:ascii="Times New Roman" w:hAnsi="Times New Roman"/>
          <w:sz w:val="24"/>
          <w:szCs w:val="24"/>
          <w:lang w:eastAsia="ru-RU"/>
        </w:rPr>
        <w:t xml:space="preserve">тарелки разного цвета и </w:t>
      </w:r>
      <w:r w:rsidRPr="00866C50">
        <w:rPr>
          <w:rFonts w:ascii="Times New Roman" w:hAnsi="Times New Roman"/>
          <w:sz w:val="24"/>
          <w:szCs w:val="24"/>
          <w:lang w:eastAsia="ru-RU"/>
        </w:rPr>
        <w:t>в результате каждому досталась тарелка одного из цветов, которые он любит</w:t>
      </w:r>
      <w:r>
        <w:rPr>
          <w:rFonts w:ascii="Times New Roman" w:hAnsi="Times New Roman"/>
          <w:sz w:val="24"/>
          <w:szCs w:val="24"/>
          <w:lang w:eastAsia="ru-RU"/>
        </w:rPr>
        <w:t>.</w:t>
      </w:r>
    </w:p>
    <w:p w:rsidR="005B5237" w:rsidRPr="00866C50" w:rsidRDefault="005B5237" w:rsidP="00035589">
      <w:pPr>
        <w:spacing w:after="120"/>
        <w:jc w:val="both"/>
        <w:rPr>
          <w:rFonts w:ascii="Times New Roman" w:hAnsi="Times New Roman"/>
          <w:i/>
          <w:lang w:eastAsia="ru-RU"/>
        </w:rPr>
      </w:pPr>
      <w:r w:rsidRPr="00866C50">
        <w:rPr>
          <w:rFonts w:ascii="Times New Roman" w:hAnsi="Times New Roman"/>
          <w:b/>
          <w:i/>
          <w:lang w:eastAsia="ru-RU"/>
        </w:rPr>
        <w:t>Ответ</w:t>
      </w:r>
      <w:r w:rsidRPr="00866C50">
        <w:rPr>
          <w:rFonts w:ascii="Times New Roman" w:hAnsi="Times New Roman"/>
          <w:i/>
          <w:lang w:eastAsia="ru-RU"/>
        </w:rPr>
        <w:t xml:space="preserve">: Винни-Пух красная тарелка, Кролик – синяя, Сова – чёрная, Ослик – зелёная. Пятачок - белая </w:t>
      </w:r>
    </w:p>
    <w:p w:rsidR="005B5237" w:rsidRPr="00DA7F5E" w:rsidRDefault="005B5237" w:rsidP="00DA7F5E">
      <w:pPr>
        <w:ind w:firstLine="284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>Задача С</w:t>
      </w:r>
      <w:r>
        <w:rPr>
          <w:sz w:val="28"/>
          <w:szCs w:val="28"/>
          <w:lang w:eastAsia="ru-RU"/>
        </w:rPr>
        <w:t xml:space="preserve"> «</w:t>
      </w:r>
      <w:r w:rsidRPr="00DA7F5E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Четыре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мушкетёра</w:t>
      </w:r>
      <w:r w:rsidRPr="00DA7F5E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н четыре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слуги»</w:t>
      </w:r>
      <w:r w:rsidRPr="00863485">
        <w:rPr>
          <w:i/>
          <w:sz w:val="28"/>
          <w:szCs w:val="28"/>
          <w:lang w:eastAsia="ru-RU"/>
        </w:rPr>
        <w:t xml:space="preserve"> </w:t>
      </w:r>
    </w:p>
    <w:p w:rsidR="005B5237" w:rsidRDefault="005B5237" w:rsidP="00DA7F5E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DA7F5E">
        <w:rPr>
          <w:rFonts w:ascii="Times New Roman" w:hAnsi="Times New Roman"/>
          <w:sz w:val="24"/>
          <w:szCs w:val="24"/>
          <w:lang w:eastAsia="ru-RU"/>
        </w:rPr>
        <w:t xml:space="preserve">К реке подъехали </w:t>
      </w:r>
      <w:r w:rsidRPr="00DA7F5E">
        <w:rPr>
          <w:rFonts w:ascii="Times New Roman" w:hAnsi="Times New Roman"/>
          <w:bCs/>
          <w:sz w:val="24"/>
          <w:szCs w:val="24"/>
          <w:lang w:eastAsia="ru-RU"/>
        </w:rPr>
        <w:t xml:space="preserve">четыре мушкетёра </w:t>
      </w:r>
      <w:r w:rsidRPr="00DA7F5E">
        <w:rPr>
          <w:rFonts w:ascii="Times New Roman" w:hAnsi="Times New Roman"/>
          <w:bCs/>
          <w:i/>
          <w:iCs/>
          <w:sz w:val="24"/>
          <w:szCs w:val="24"/>
          <w:lang w:eastAsia="ru-RU"/>
        </w:rPr>
        <w:t xml:space="preserve"> </w:t>
      </w:r>
      <w:r w:rsidRPr="00DA7F5E">
        <w:rPr>
          <w:rFonts w:ascii="Times New Roman" w:hAnsi="Times New Roman"/>
          <w:bCs/>
          <w:sz w:val="24"/>
          <w:szCs w:val="24"/>
          <w:lang w:eastAsia="ru-RU"/>
        </w:rPr>
        <w:t xml:space="preserve">и их слуги </w:t>
      </w:r>
      <w:r>
        <w:rPr>
          <w:rFonts w:ascii="Times New Roman" w:hAnsi="Times New Roman"/>
          <w:bCs/>
          <w:sz w:val="24"/>
          <w:szCs w:val="24"/>
          <w:lang w:eastAsia="ru-RU"/>
        </w:rPr>
        <w:t>и обна</w:t>
      </w:r>
      <w:r w:rsidRPr="00DA7F5E">
        <w:rPr>
          <w:rFonts w:ascii="Times New Roman" w:hAnsi="Times New Roman"/>
          <w:bCs/>
          <w:sz w:val="24"/>
          <w:szCs w:val="24"/>
          <w:lang w:eastAsia="ru-RU"/>
        </w:rPr>
        <w:t xml:space="preserve">ружили одну трехместную </w:t>
      </w:r>
      <w:r w:rsidRPr="00DA7F5E">
        <w:rPr>
          <w:rFonts w:ascii="Times New Roman" w:hAnsi="Times New Roman"/>
          <w:sz w:val="24"/>
          <w:szCs w:val="24"/>
          <w:lang w:eastAsia="ru-RU"/>
        </w:rPr>
        <w:t xml:space="preserve">лодку. </w:t>
      </w:r>
      <w:r>
        <w:rPr>
          <w:rFonts w:ascii="Times New Roman" w:hAnsi="Times New Roman"/>
          <w:sz w:val="24"/>
          <w:szCs w:val="24"/>
          <w:lang w:eastAsia="ru-RU"/>
        </w:rPr>
        <w:t>Как см</w:t>
      </w:r>
      <w:r w:rsidRPr="00DA7F5E">
        <w:rPr>
          <w:rFonts w:ascii="Times New Roman" w:hAnsi="Times New Roman"/>
          <w:sz w:val="24"/>
          <w:szCs w:val="24"/>
          <w:lang w:eastAsia="ru-RU"/>
        </w:rPr>
        <w:t xml:space="preserve">огут ли </w:t>
      </w:r>
      <w:r w:rsidRPr="00DA7F5E">
        <w:rPr>
          <w:rFonts w:ascii="Times New Roman" w:hAnsi="Times New Roman"/>
          <w:bCs/>
          <w:sz w:val="24"/>
          <w:szCs w:val="24"/>
          <w:lang w:eastAsia="ru-RU"/>
        </w:rPr>
        <w:t>они пере</w:t>
      </w:r>
      <w:r w:rsidRPr="00DA7F5E">
        <w:rPr>
          <w:rFonts w:ascii="Times New Roman" w:hAnsi="Times New Roman"/>
          <w:bCs/>
          <w:sz w:val="24"/>
          <w:szCs w:val="24"/>
          <w:lang w:eastAsia="ru-RU"/>
        </w:rPr>
        <w:softHyphen/>
        <w:t xml:space="preserve">правиться на </w:t>
      </w:r>
      <w:r w:rsidRPr="00DA7F5E">
        <w:rPr>
          <w:rFonts w:ascii="Times New Roman" w:hAnsi="Times New Roman"/>
          <w:sz w:val="24"/>
          <w:szCs w:val="24"/>
          <w:lang w:eastAsia="ru-RU"/>
        </w:rPr>
        <w:t xml:space="preserve">другой берег при </w:t>
      </w:r>
      <w:r w:rsidRPr="00DA7F5E">
        <w:rPr>
          <w:rFonts w:ascii="Times New Roman" w:hAnsi="Times New Roman"/>
          <w:bCs/>
          <w:sz w:val="24"/>
          <w:szCs w:val="24"/>
          <w:lang w:eastAsia="ru-RU"/>
        </w:rPr>
        <w:t xml:space="preserve">условии, что, </w:t>
      </w:r>
      <w:r w:rsidRPr="00B20C7D">
        <w:rPr>
          <w:rFonts w:ascii="Times New Roman" w:hAnsi="Times New Roman"/>
          <w:bCs/>
          <w:sz w:val="24"/>
          <w:szCs w:val="24"/>
          <w:lang w:eastAsia="ru-RU"/>
        </w:rPr>
        <w:t>оказав</w:t>
      </w:r>
      <w:r w:rsidRPr="00B20C7D">
        <w:rPr>
          <w:rFonts w:ascii="Times New Roman" w:hAnsi="Times New Roman"/>
          <w:bCs/>
          <w:sz w:val="24"/>
          <w:szCs w:val="24"/>
          <w:lang w:eastAsia="ru-RU"/>
        </w:rPr>
        <w:softHyphen/>
        <w:t xml:space="preserve">шись отдельно от своего мушкетёра, ни один слуга не находился бы при этом в обществе других мушкетёров? </w:t>
      </w:r>
      <w:r>
        <w:rPr>
          <w:rFonts w:ascii="Times New Roman" w:hAnsi="Times New Roman"/>
          <w:bCs/>
          <w:sz w:val="24"/>
          <w:szCs w:val="24"/>
          <w:lang w:eastAsia="ru-RU"/>
        </w:rPr>
        <w:t>Мушкетёры</w:t>
      </w:r>
      <w:r w:rsidRPr="00DA7F5E">
        <w:rPr>
          <w:rFonts w:ascii="Times New Roman" w:hAnsi="Times New Roman"/>
          <w:bCs/>
          <w:sz w:val="24"/>
          <w:szCs w:val="24"/>
          <w:lang w:eastAsia="ru-RU"/>
        </w:rPr>
        <w:t xml:space="preserve"> тоже согласились грести.</w:t>
      </w:r>
      <w:r>
        <w:rPr>
          <w:rFonts w:ascii="Times New Roman" w:hAnsi="Times New Roman"/>
          <w:bCs/>
          <w:sz w:val="24"/>
          <w:szCs w:val="24"/>
          <w:lang w:eastAsia="ru-RU"/>
        </w:rPr>
        <w:t xml:space="preserve"> Запишите задачу в таблицу по шагам.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652"/>
        <w:gridCol w:w="3260"/>
        <w:gridCol w:w="3119"/>
      </w:tblGrid>
      <w:tr w:rsidR="005B5237" w:rsidRPr="00E263F9" w:rsidTr="00E263F9">
        <w:tc>
          <w:tcPr>
            <w:tcW w:w="3652" w:type="dxa"/>
          </w:tcPr>
          <w:p w:rsidR="005B5237" w:rsidRPr="00E263F9" w:rsidRDefault="005B5237" w:rsidP="00E263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Берег 1</w:t>
            </w:r>
          </w:p>
        </w:tc>
        <w:tc>
          <w:tcPr>
            <w:tcW w:w="3260" w:type="dxa"/>
          </w:tcPr>
          <w:p w:rsidR="005B5237" w:rsidRPr="00E263F9" w:rsidRDefault="005B5237" w:rsidP="00E263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Река</w:t>
            </w:r>
          </w:p>
        </w:tc>
        <w:tc>
          <w:tcPr>
            <w:tcW w:w="3119" w:type="dxa"/>
          </w:tcPr>
          <w:p w:rsidR="005B5237" w:rsidRPr="00E263F9" w:rsidRDefault="005B5237" w:rsidP="00E263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Берег2</w:t>
            </w:r>
          </w:p>
        </w:tc>
      </w:tr>
      <w:tr w:rsidR="005B5237" w:rsidRPr="00E263F9" w:rsidTr="00E263F9">
        <w:tc>
          <w:tcPr>
            <w:tcW w:w="3652" w:type="dxa"/>
          </w:tcPr>
          <w:p w:rsidR="005B5237" w:rsidRPr="00E263F9" w:rsidRDefault="005B5237" w:rsidP="00E263F9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М1, М2, М3, М4, С1, С2, С3, С4</w:t>
            </w:r>
          </w:p>
        </w:tc>
        <w:tc>
          <w:tcPr>
            <w:tcW w:w="3260" w:type="dxa"/>
          </w:tcPr>
          <w:p w:rsidR="005B5237" w:rsidRPr="00E263F9" w:rsidRDefault="005B5237" w:rsidP="00E263F9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119" w:type="dxa"/>
          </w:tcPr>
          <w:p w:rsidR="005B5237" w:rsidRPr="00E263F9" w:rsidRDefault="005B5237" w:rsidP="00E263F9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:rsidR="005B5237" w:rsidRDefault="005B5237" w:rsidP="00DA7F5E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</w:p>
    <w:p w:rsidR="005B5237" w:rsidRDefault="005B5237" w:rsidP="00DA7F5E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>
        <w:rPr>
          <w:rFonts w:ascii="Times New Roman" w:hAnsi="Times New Roman"/>
          <w:bCs/>
          <w:sz w:val="24"/>
          <w:szCs w:val="24"/>
          <w:lang w:eastAsia="ru-RU"/>
        </w:rPr>
        <w:t>Ответ (может быть другой вариант ответа):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652"/>
        <w:gridCol w:w="3260"/>
        <w:gridCol w:w="3119"/>
      </w:tblGrid>
      <w:tr w:rsidR="005B5237" w:rsidRPr="00E263F9" w:rsidTr="00E263F9">
        <w:tc>
          <w:tcPr>
            <w:tcW w:w="3652" w:type="dxa"/>
          </w:tcPr>
          <w:p w:rsidR="005B5237" w:rsidRPr="00E263F9" w:rsidRDefault="005B5237" w:rsidP="00E263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Берег 1</w:t>
            </w:r>
          </w:p>
        </w:tc>
        <w:tc>
          <w:tcPr>
            <w:tcW w:w="3260" w:type="dxa"/>
          </w:tcPr>
          <w:p w:rsidR="005B5237" w:rsidRPr="00E263F9" w:rsidRDefault="005B5237" w:rsidP="00E263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Река</w:t>
            </w:r>
          </w:p>
        </w:tc>
        <w:tc>
          <w:tcPr>
            <w:tcW w:w="3119" w:type="dxa"/>
          </w:tcPr>
          <w:p w:rsidR="005B5237" w:rsidRPr="00E263F9" w:rsidRDefault="005B5237" w:rsidP="00E263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Берег2</w:t>
            </w:r>
          </w:p>
        </w:tc>
      </w:tr>
      <w:tr w:rsidR="005B5237" w:rsidRPr="00E263F9" w:rsidTr="00E263F9">
        <w:tc>
          <w:tcPr>
            <w:tcW w:w="3652" w:type="dxa"/>
          </w:tcPr>
          <w:p w:rsidR="005B5237" w:rsidRPr="00E263F9" w:rsidRDefault="005B5237" w:rsidP="00E263F9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М1, М2, М3, М4, С1, С2, С3, С4</w:t>
            </w:r>
          </w:p>
        </w:tc>
        <w:tc>
          <w:tcPr>
            <w:tcW w:w="3260" w:type="dxa"/>
          </w:tcPr>
          <w:p w:rsidR="005B5237" w:rsidRPr="00E263F9" w:rsidRDefault="005B5237" w:rsidP="00E263F9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119" w:type="dxa"/>
          </w:tcPr>
          <w:p w:rsidR="005B5237" w:rsidRPr="00E263F9" w:rsidRDefault="005B5237" w:rsidP="00E263F9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5B5237" w:rsidRPr="00E263F9" w:rsidTr="00E263F9">
        <w:trPr>
          <w:trHeight w:val="417"/>
        </w:trPr>
        <w:tc>
          <w:tcPr>
            <w:tcW w:w="3652" w:type="dxa"/>
            <w:vAlign w:val="center"/>
          </w:tcPr>
          <w:p w:rsidR="005B5237" w:rsidRPr="00E263F9" w:rsidRDefault="005B5237" w:rsidP="00E263F9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М1, М2, М3, М4, С4</w:t>
            </w:r>
          </w:p>
        </w:tc>
        <w:tc>
          <w:tcPr>
            <w:tcW w:w="3260" w:type="dxa"/>
          </w:tcPr>
          <w:p w:rsidR="005B5237" w:rsidRPr="00E263F9" w:rsidRDefault="005B5237" w:rsidP="00E263F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18"/>
                <w:szCs w:val="18"/>
                <w:lang w:eastAsia="ru-RU"/>
              </w:rPr>
            </w:pPr>
            <w:r>
              <w:rPr>
                <w:noProof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26" type="#_x0000_t32" style="position:absolute;left:0;text-align:left;margin-left:48.55pt;margin-top:5.85pt;width:48.7pt;height:0;z-index:2516444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">
                  <v:stroke endarrow="open"/>
                </v:shape>
              </w:pict>
            </w:r>
          </w:p>
          <w:p w:rsidR="005B5237" w:rsidRPr="00E263F9" w:rsidRDefault="005B5237" w:rsidP="00E263F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С1, С2, С3</w:t>
            </w:r>
          </w:p>
        </w:tc>
        <w:tc>
          <w:tcPr>
            <w:tcW w:w="3119" w:type="dxa"/>
          </w:tcPr>
          <w:p w:rsidR="005B5237" w:rsidRPr="00E263F9" w:rsidRDefault="005B5237" w:rsidP="00E263F9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5B5237" w:rsidRPr="00E263F9" w:rsidTr="00E263F9">
        <w:tc>
          <w:tcPr>
            <w:tcW w:w="3652" w:type="dxa"/>
            <w:vAlign w:val="center"/>
          </w:tcPr>
          <w:p w:rsidR="005B5237" w:rsidRPr="00E263F9" w:rsidRDefault="005B5237" w:rsidP="00E263F9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М1, М2, М3, М4, С4</w:t>
            </w:r>
          </w:p>
        </w:tc>
        <w:tc>
          <w:tcPr>
            <w:tcW w:w="3260" w:type="dxa"/>
          </w:tcPr>
          <w:p w:rsidR="005B5237" w:rsidRPr="00E263F9" w:rsidRDefault="005B5237" w:rsidP="00E263F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pict>
                <v:shape id="Прямая со стрелкой 6" o:spid="_x0000_s1027" type="#_x0000_t32" style="position:absolute;left:0;text-align:left;margin-left:67.9pt;margin-top:9.65pt;width:15.2pt;height:1pt;flip:x;z-index:2516454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">
                  <v:stroke endarrow="open"/>
                </v:shape>
              </w:pict>
            </w:r>
          </w:p>
          <w:p w:rsidR="005B5237" w:rsidRPr="00E263F9" w:rsidRDefault="005B5237" w:rsidP="00E263F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С1</w:t>
            </w:r>
          </w:p>
        </w:tc>
        <w:tc>
          <w:tcPr>
            <w:tcW w:w="3119" w:type="dxa"/>
            <w:vAlign w:val="center"/>
          </w:tcPr>
          <w:p w:rsidR="005B5237" w:rsidRPr="00E263F9" w:rsidRDefault="005B5237" w:rsidP="00E263F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С2, С3</w:t>
            </w:r>
          </w:p>
        </w:tc>
      </w:tr>
      <w:tr w:rsidR="005B5237" w:rsidRPr="00E263F9" w:rsidTr="00E263F9">
        <w:tc>
          <w:tcPr>
            <w:tcW w:w="3652" w:type="dxa"/>
            <w:vAlign w:val="center"/>
          </w:tcPr>
          <w:p w:rsidR="005B5237" w:rsidRPr="00E263F9" w:rsidRDefault="005B5237" w:rsidP="00E263F9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М1, М4, С4, С1</w:t>
            </w:r>
          </w:p>
        </w:tc>
        <w:tc>
          <w:tcPr>
            <w:tcW w:w="3260" w:type="dxa"/>
          </w:tcPr>
          <w:p w:rsidR="005B5237" w:rsidRPr="00E263F9" w:rsidRDefault="005B5237" w:rsidP="00E263F9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pict>
                <v:shape id="Прямая со стрелкой 7" o:spid="_x0000_s1028" type="#_x0000_t32" style="position:absolute;left:0;text-align:left;margin-left:52.05pt;margin-top:11.4pt;width:48.7pt;height:0;z-index:2516464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">
                  <v:stroke endarrow="open"/>
                </v:shape>
              </w:pict>
            </w:r>
          </w:p>
          <w:p w:rsidR="005B5237" w:rsidRPr="00E263F9" w:rsidRDefault="005B5237" w:rsidP="00E263F9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М2, М3</w:t>
            </w:r>
          </w:p>
        </w:tc>
        <w:tc>
          <w:tcPr>
            <w:tcW w:w="3119" w:type="dxa"/>
            <w:vAlign w:val="center"/>
          </w:tcPr>
          <w:p w:rsidR="005B5237" w:rsidRPr="00E263F9" w:rsidRDefault="005B5237" w:rsidP="00E263F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С2, С3</w:t>
            </w:r>
          </w:p>
        </w:tc>
      </w:tr>
      <w:tr w:rsidR="005B5237" w:rsidRPr="00E263F9" w:rsidTr="00E263F9">
        <w:tc>
          <w:tcPr>
            <w:tcW w:w="3652" w:type="dxa"/>
            <w:vAlign w:val="center"/>
          </w:tcPr>
          <w:p w:rsidR="005B5237" w:rsidRPr="00E263F9" w:rsidRDefault="005B5237" w:rsidP="00E263F9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М1, М4, С4, С1</w:t>
            </w:r>
          </w:p>
        </w:tc>
        <w:tc>
          <w:tcPr>
            <w:tcW w:w="3260" w:type="dxa"/>
          </w:tcPr>
          <w:p w:rsidR="005B5237" w:rsidRPr="00E263F9" w:rsidRDefault="005B5237" w:rsidP="00E263F9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18"/>
                <w:szCs w:val="18"/>
                <w:lang w:eastAsia="ru-RU"/>
              </w:rPr>
            </w:pPr>
            <w:r>
              <w:rPr>
                <w:noProof/>
                <w:lang w:eastAsia="ru-RU"/>
              </w:rPr>
              <w:pict>
                <v:shape id="Прямая со стрелкой 8" o:spid="_x0000_s1029" type="#_x0000_t32" style="position:absolute;left:0;text-align:left;margin-left:54.75pt;margin-top:4.15pt;width:28.4pt;height:1pt;flip:x;z-index:2516474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">
                  <v:stroke endarrow="open"/>
                </v:shape>
              </w:pict>
            </w:r>
          </w:p>
          <w:p w:rsidR="005B5237" w:rsidRPr="00E263F9" w:rsidRDefault="005B5237" w:rsidP="00E263F9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18"/>
                <w:szCs w:val="18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М2,  С2</w:t>
            </w:r>
          </w:p>
        </w:tc>
        <w:tc>
          <w:tcPr>
            <w:tcW w:w="3119" w:type="dxa"/>
            <w:vAlign w:val="center"/>
          </w:tcPr>
          <w:p w:rsidR="005B5237" w:rsidRPr="00E263F9" w:rsidRDefault="005B5237" w:rsidP="00E263F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М3, С3</w:t>
            </w:r>
          </w:p>
        </w:tc>
      </w:tr>
      <w:tr w:rsidR="005B5237" w:rsidRPr="00E263F9" w:rsidTr="00E263F9">
        <w:tc>
          <w:tcPr>
            <w:tcW w:w="3652" w:type="dxa"/>
            <w:vAlign w:val="center"/>
          </w:tcPr>
          <w:p w:rsidR="005B5237" w:rsidRPr="00E263F9" w:rsidRDefault="005B5237" w:rsidP="00E263F9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С4, С1,  С2</w:t>
            </w:r>
          </w:p>
        </w:tc>
        <w:tc>
          <w:tcPr>
            <w:tcW w:w="3260" w:type="dxa"/>
          </w:tcPr>
          <w:p w:rsidR="005B5237" w:rsidRPr="00E263F9" w:rsidRDefault="005B5237" w:rsidP="00E263F9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pict>
                <v:shape id="Прямая со стрелкой 9" o:spid="_x0000_s1030" type="#_x0000_t32" style="position:absolute;left:0;text-align:left;margin-left:52pt;margin-top:8.35pt;width:48.7pt;height:0;z-index:2516485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">
                  <v:stroke endarrow="open"/>
                </v:shape>
              </w:pict>
            </w:r>
          </w:p>
          <w:p w:rsidR="005B5237" w:rsidRPr="00E263F9" w:rsidRDefault="005B5237" w:rsidP="00E263F9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М1, М4, М2</w:t>
            </w:r>
          </w:p>
        </w:tc>
        <w:tc>
          <w:tcPr>
            <w:tcW w:w="3119" w:type="dxa"/>
            <w:vAlign w:val="center"/>
          </w:tcPr>
          <w:p w:rsidR="005B5237" w:rsidRPr="00E263F9" w:rsidRDefault="005B5237" w:rsidP="00E263F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М3, С3</w:t>
            </w:r>
          </w:p>
        </w:tc>
      </w:tr>
      <w:tr w:rsidR="005B5237" w:rsidRPr="00E263F9" w:rsidTr="00E263F9">
        <w:tc>
          <w:tcPr>
            <w:tcW w:w="3652" w:type="dxa"/>
            <w:vAlign w:val="center"/>
          </w:tcPr>
          <w:p w:rsidR="005B5237" w:rsidRPr="00E263F9" w:rsidRDefault="005B5237" w:rsidP="00E263F9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С4, С1,  С2</w:t>
            </w:r>
          </w:p>
        </w:tc>
        <w:tc>
          <w:tcPr>
            <w:tcW w:w="3260" w:type="dxa"/>
          </w:tcPr>
          <w:p w:rsidR="005B5237" w:rsidRPr="00E263F9" w:rsidRDefault="005B5237" w:rsidP="00E263F9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18"/>
                <w:szCs w:val="18"/>
                <w:lang w:eastAsia="ru-RU"/>
              </w:rPr>
            </w:pPr>
            <w:r>
              <w:rPr>
                <w:noProof/>
                <w:lang w:eastAsia="ru-RU"/>
              </w:rPr>
              <w:pict>
                <v:shape id="Прямая со стрелкой 10" o:spid="_x0000_s1031" type="#_x0000_t32" style="position:absolute;left:0;text-align:left;margin-left:67.9pt;margin-top:6.6pt;width:15.2pt;height:1pt;flip:x;z-index:2516495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">
                  <v:stroke endarrow="open"/>
                </v:shape>
              </w:pict>
            </w:r>
          </w:p>
          <w:p w:rsidR="005B5237" w:rsidRPr="00E263F9" w:rsidRDefault="005B5237" w:rsidP="00E263F9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18"/>
                <w:szCs w:val="18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С3</w:t>
            </w:r>
          </w:p>
        </w:tc>
        <w:tc>
          <w:tcPr>
            <w:tcW w:w="3119" w:type="dxa"/>
            <w:vAlign w:val="center"/>
          </w:tcPr>
          <w:p w:rsidR="005B5237" w:rsidRPr="00E263F9" w:rsidRDefault="005B5237" w:rsidP="00E263F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М1, М4, М2, М3</w:t>
            </w:r>
          </w:p>
        </w:tc>
      </w:tr>
      <w:tr w:rsidR="005B5237" w:rsidRPr="00E263F9" w:rsidTr="00E263F9">
        <w:tc>
          <w:tcPr>
            <w:tcW w:w="3652" w:type="dxa"/>
            <w:vAlign w:val="center"/>
          </w:tcPr>
          <w:p w:rsidR="005B5237" w:rsidRPr="00E263F9" w:rsidRDefault="005B5237" w:rsidP="00E263F9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С3</w:t>
            </w:r>
          </w:p>
        </w:tc>
        <w:tc>
          <w:tcPr>
            <w:tcW w:w="3260" w:type="dxa"/>
          </w:tcPr>
          <w:p w:rsidR="005B5237" w:rsidRPr="00E263F9" w:rsidRDefault="005B5237" w:rsidP="00E263F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pict>
                <v:shape id="Прямая со стрелкой 20" o:spid="_x0000_s1032" type="#_x0000_t32" style="position:absolute;left:0;text-align:left;margin-left:48.45pt;margin-top:3.25pt;width:48.7pt;height:0;z-index:2516505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">
                  <v:stroke endarrow="open"/>
                </v:shape>
              </w:pict>
            </w:r>
          </w:p>
          <w:p w:rsidR="005B5237" w:rsidRPr="00E263F9" w:rsidRDefault="005B5237" w:rsidP="00E263F9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С4, С1,  С2</w:t>
            </w:r>
          </w:p>
        </w:tc>
        <w:tc>
          <w:tcPr>
            <w:tcW w:w="3119" w:type="dxa"/>
            <w:vAlign w:val="center"/>
          </w:tcPr>
          <w:p w:rsidR="005B5237" w:rsidRPr="00E263F9" w:rsidRDefault="005B5237" w:rsidP="00E263F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М1, М4, М2, М3</w:t>
            </w:r>
          </w:p>
        </w:tc>
      </w:tr>
      <w:tr w:rsidR="005B5237" w:rsidRPr="00E263F9" w:rsidTr="00E263F9">
        <w:tc>
          <w:tcPr>
            <w:tcW w:w="3652" w:type="dxa"/>
            <w:vAlign w:val="center"/>
          </w:tcPr>
          <w:p w:rsidR="005B5237" w:rsidRPr="00E263F9" w:rsidRDefault="005B5237" w:rsidP="00E263F9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С3</w:t>
            </w:r>
          </w:p>
        </w:tc>
        <w:tc>
          <w:tcPr>
            <w:tcW w:w="3260" w:type="dxa"/>
          </w:tcPr>
          <w:p w:rsidR="005B5237" w:rsidRPr="00E263F9" w:rsidRDefault="005B5237" w:rsidP="00E263F9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18"/>
                <w:szCs w:val="18"/>
                <w:lang w:eastAsia="ru-RU"/>
              </w:rPr>
            </w:pPr>
            <w:r>
              <w:rPr>
                <w:noProof/>
                <w:lang w:eastAsia="ru-RU"/>
              </w:rPr>
              <w:pict>
                <v:shape id="Прямая со стрелкой 21" o:spid="_x0000_s1033" type="#_x0000_t32" style="position:absolute;left:0;text-align:left;margin-left:67.9pt;margin-top:5.6pt;width:15.2pt;height:1pt;flip:x;z-index:2516515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">
                  <v:stroke endarrow="open"/>
                </v:shape>
              </w:pict>
            </w:r>
          </w:p>
          <w:p w:rsidR="005B5237" w:rsidRPr="00E263F9" w:rsidRDefault="005B5237" w:rsidP="00E263F9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18"/>
                <w:szCs w:val="18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М3</w:t>
            </w:r>
          </w:p>
        </w:tc>
        <w:tc>
          <w:tcPr>
            <w:tcW w:w="3119" w:type="dxa"/>
            <w:vAlign w:val="center"/>
          </w:tcPr>
          <w:p w:rsidR="005B5237" w:rsidRPr="00E263F9" w:rsidRDefault="005B5237" w:rsidP="00E263F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М1, М4, М2, С4, С1,  С2</w:t>
            </w:r>
          </w:p>
        </w:tc>
      </w:tr>
      <w:tr w:rsidR="005B5237" w:rsidRPr="00E263F9" w:rsidTr="00E263F9">
        <w:tc>
          <w:tcPr>
            <w:tcW w:w="3652" w:type="dxa"/>
            <w:vAlign w:val="center"/>
          </w:tcPr>
          <w:p w:rsidR="005B5237" w:rsidRPr="00E263F9" w:rsidRDefault="005B5237" w:rsidP="00E263F9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</w:tcPr>
          <w:p w:rsidR="005B5237" w:rsidRPr="00E263F9" w:rsidRDefault="005B5237" w:rsidP="00E263F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pict>
                <v:shape id="Прямая со стрелкой 22" o:spid="_x0000_s1034" type="#_x0000_t32" style="position:absolute;left:0;text-align:left;margin-left:45.9pt;margin-top:6.8pt;width:48.7pt;height:0;z-index:2516526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">
                  <v:stroke endarrow="open"/>
                </v:shape>
              </w:pict>
            </w:r>
          </w:p>
          <w:p w:rsidR="005B5237" w:rsidRPr="00E263F9" w:rsidRDefault="005B5237" w:rsidP="00E263F9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М3, С3</w:t>
            </w:r>
          </w:p>
        </w:tc>
        <w:tc>
          <w:tcPr>
            <w:tcW w:w="3119" w:type="dxa"/>
            <w:vAlign w:val="center"/>
          </w:tcPr>
          <w:p w:rsidR="005B5237" w:rsidRPr="00E263F9" w:rsidRDefault="005B5237" w:rsidP="00E263F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М1, М4, М2, С4, С1,  С2</w:t>
            </w:r>
          </w:p>
        </w:tc>
      </w:tr>
    </w:tbl>
    <w:p w:rsidR="005B5237" w:rsidRDefault="005B5237" w:rsidP="00DA7F5E">
      <w:pPr>
        <w:ind w:firstLine="284"/>
        <w:jc w:val="both"/>
        <w:rPr>
          <w:rFonts w:ascii="Times New Roman" w:hAnsi="Times New Roman"/>
          <w:bCs/>
          <w:sz w:val="24"/>
          <w:szCs w:val="24"/>
          <w:lang w:val="en-US" w:eastAsia="ru-RU"/>
        </w:rPr>
      </w:pPr>
    </w:p>
    <w:p w:rsidR="005B5237" w:rsidRPr="00863485" w:rsidRDefault="005B5237" w:rsidP="00863485">
      <w:pPr>
        <w:ind w:firstLine="284"/>
        <w:jc w:val="center"/>
        <w:rPr>
          <w:rFonts w:ascii="Times New Roman" w:hAnsi="Times New Roman"/>
          <w:bCs/>
          <w:i/>
          <w:sz w:val="24"/>
          <w:szCs w:val="24"/>
          <w:lang w:eastAsia="ru-RU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Задача </w:t>
      </w:r>
      <w:r>
        <w:rPr>
          <w:rFonts w:ascii="Arial" w:hAnsi="Arial" w:cs="Arial"/>
          <w:b/>
          <w:bCs/>
          <w:i/>
          <w:iCs/>
          <w:sz w:val="28"/>
          <w:szCs w:val="28"/>
          <w:lang w:val="en-US" w:eastAsia="ar-SA"/>
        </w:rPr>
        <w:t>D</w:t>
      </w:r>
      <w:r w:rsidRPr="00863485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Рыцарь и принцесса» </w:t>
      </w:r>
    </w:p>
    <w:p w:rsidR="005B5237" w:rsidRPr="00863485" w:rsidRDefault="005B5237" w:rsidP="00863485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863485">
        <w:rPr>
          <w:rFonts w:ascii="Times New Roman" w:hAnsi="Times New Roman"/>
          <w:bCs/>
          <w:sz w:val="24"/>
          <w:szCs w:val="24"/>
          <w:lang w:eastAsia="ru-RU"/>
        </w:rPr>
        <w:t xml:space="preserve">Рыцарь и Принцесса живут на разных берегах реки.  Принцесса согласилась выйти замуж за принца, когда он убьёт 5 драконов в окрестном лесу. Она всегда может узнать, сколько драконов уже убил рыцарь, если посмотрит, в каких из трёх окон дома рыцаря горит свет. </w:t>
      </w:r>
    </w:p>
    <w:p w:rsidR="005B5237" w:rsidRPr="00863485" w:rsidRDefault="005B5237" w:rsidP="00863485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863485">
        <w:rPr>
          <w:rFonts w:ascii="Times New Roman" w:hAnsi="Times New Roman"/>
          <w:bCs/>
          <w:sz w:val="24"/>
          <w:szCs w:val="24"/>
          <w:lang w:eastAsia="ru-RU"/>
        </w:rPr>
        <w:t>В начальный момент свет во всех окнах погашен. Когда рыцарь убивает очередного дракона, он зажигает или гасит свет в одной (и только в одной!) комнате. О каких условных сигналах могли бы договориться рыцарь и принцесса (как можно было бы обозначить одного убитого дракона, двух и т.п.)? Используйте обозначения «+» и «-» при записи ответа. Например, строка «+-+» означает, что в 1-м и 3-м окнах рыцаря горит свет, а во втором – погашен. Если задача имеет много решений, вам достаточно найти одно из них.</w:t>
      </w:r>
    </w:p>
    <w:p w:rsidR="005B5237" w:rsidRPr="00863485" w:rsidRDefault="005B5237" w:rsidP="00863485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863485">
        <w:rPr>
          <w:rFonts w:ascii="Times New Roman" w:hAnsi="Times New Roman"/>
          <w:bCs/>
          <w:sz w:val="24"/>
          <w:szCs w:val="24"/>
          <w:lang w:eastAsia="ru-RU"/>
        </w:rPr>
        <w:t>(</w:t>
      </w:r>
      <w:r w:rsidRPr="00863485">
        <w:rPr>
          <w:rFonts w:ascii="Times New Roman" w:hAnsi="Times New Roman"/>
          <w:bCs/>
          <w:i/>
          <w:sz w:val="24"/>
          <w:szCs w:val="24"/>
          <w:lang w:eastAsia="ru-RU"/>
        </w:rPr>
        <w:t>Ответ: любой код Грея</w:t>
      </w:r>
      <w:r w:rsidRPr="00863485">
        <w:rPr>
          <w:rFonts w:ascii="Times New Roman" w:hAnsi="Times New Roman"/>
          <w:bCs/>
          <w:sz w:val="24"/>
          <w:szCs w:val="24"/>
          <w:lang w:eastAsia="ru-RU"/>
        </w:rPr>
        <w:t>)</w:t>
      </w:r>
    </w:p>
    <w:p w:rsidR="005B5237" w:rsidRPr="00863485" w:rsidRDefault="005B5237" w:rsidP="00863485">
      <w:pPr>
        <w:ind w:firstLine="284"/>
        <w:jc w:val="center"/>
        <w:rPr>
          <w:rFonts w:ascii="Times New Roman" w:hAnsi="Times New Roman"/>
          <w:bCs/>
          <w:sz w:val="24"/>
          <w:szCs w:val="24"/>
          <w:lang w:eastAsia="ru-RU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Задача </w:t>
      </w:r>
      <w:r>
        <w:rPr>
          <w:rFonts w:ascii="Arial" w:hAnsi="Arial" w:cs="Arial"/>
          <w:b/>
          <w:bCs/>
          <w:i/>
          <w:iCs/>
          <w:sz w:val="28"/>
          <w:szCs w:val="28"/>
          <w:lang w:val="en-US" w:eastAsia="ar-SA"/>
        </w:rPr>
        <w:t>E</w:t>
      </w:r>
      <w:r w:rsidRPr="00863485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Мультфильмы» </w:t>
      </w:r>
    </w:p>
    <w:p w:rsidR="005B5237" w:rsidRDefault="005B5237" w:rsidP="00F4024F">
      <w:pPr>
        <w:pStyle w:val="NormalWeb"/>
        <w:spacing w:before="0" w:beforeAutospacing="0" w:after="0" w:afterAutospacing="0"/>
        <w:ind w:firstLine="280"/>
        <w:jc w:val="both"/>
        <w:rPr>
          <w:color w:val="000000"/>
          <w:sz w:val="27"/>
          <w:szCs w:val="27"/>
        </w:rPr>
      </w:pPr>
      <w:r>
        <w:rPr>
          <w:color w:val="000000"/>
        </w:rPr>
        <w:t xml:space="preserve">Самыми любимыми мультиками школьников шестого класса являются “Ну, погоди!”, “Том и Джерри” и “Простоквашино”. “Ну, погоди” любят смотреть 25 человек, из которых 3 любят еще и “Простоквашино”, а 4 - “Том и Джерри”. Мультфильм “Простоквашино” любят смотреть 15 ребят, среди которых 6 человек выбрали по два мультфильма. И только одному шестикласснику нравятся все три мультика. Сколько человек любит смотреть </w:t>
      </w:r>
      <w:r>
        <w:rPr>
          <w:b/>
          <w:bCs/>
          <w:color w:val="000000"/>
        </w:rPr>
        <w:t xml:space="preserve">только </w:t>
      </w:r>
      <w:r>
        <w:rPr>
          <w:color w:val="000000"/>
        </w:rPr>
        <w:t>мультфильм “Том и Джерри”, если в опросе участвовало 50 учеников?</w:t>
      </w:r>
    </w:p>
    <w:p w:rsidR="005B5237" w:rsidRDefault="005B5237" w:rsidP="00F4024F">
      <w:pPr>
        <w:pStyle w:val="NormalWeb"/>
        <w:spacing w:before="0" w:beforeAutospacing="0" w:after="0" w:afterAutospacing="0"/>
        <w:ind w:firstLine="280"/>
        <w:jc w:val="both"/>
        <w:rPr>
          <w:color w:val="000000"/>
          <w:sz w:val="27"/>
          <w:szCs w:val="27"/>
        </w:rPr>
      </w:pPr>
      <w:r>
        <w:rPr>
          <w:color w:val="000000"/>
        </w:rPr>
        <w:t>Ответ: 14.</w:t>
      </w:r>
    </w:p>
    <w:p w:rsidR="005B5237" w:rsidRPr="00863485" w:rsidRDefault="005B5237" w:rsidP="00863485">
      <w:pPr>
        <w:ind w:firstLine="284"/>
        <w:jc w:val="center"/>
        <w:rPr>
          <w:rFonts w:ascii="Times New Roman" w:hAnsi="Times New Roman"/>
          <w:bCs/>
          <w:i/>
          <w:sz w:val="24"/>
          <w:szCs w:val="24"/>
          <w:lang w:eastAsia="ru-RU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Задача </w:t>
      </w:r>
      <w:r>
        <w:rPr>
          <w:rFonts w:ascii="Arial" w:hAnsi="Arial" w:cs="Arial"/>
          <w:b/>
          <w:bCs/>
          <w:i/>
          <w:iCs/>
          <w:sz w:val="28"/>
          <w:szCs w:val="28"/>
          <w:lang w:val="en-US" w:eastAsia="ar-SA"/>
        </w:rPr>
        <w:t>F</w:t>
      </w:r>
      <w:r w:rsidRPr="00863485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eastAsia="ru-RU"/>
        </w:rPr>
        <w:t>«</w:t>
      </w:r>
      <w:r w:rsidRPr="00BF3941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Строка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» </w:t>
      </w:r>
    </w:p>
    <w:p w:rsidR="005B5237" w:rsidRPr="00BF3941" w:rsidRDefault="005B5237" w:rsidP="00BF3941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BF3941">
        <w:rPr>
          <w:rFonts w:ascii="Times New Roman" w:hAnsi="Times New Roman"/>
          <w:bCs/>
          <w:sz w:val="24"/>
          <w:szCs w:val="24"/>
          <w:lang w:eastAsia="ru-RU"/>
        </w:rPr>
        <w:t>Дана некоторая строка. Из нее создают вторую строку по следующему алгоритму::</w:t>
      </w:r>
    </w:p>
    <w:p w:rsidR="005B5237" w:rsidRPr="00BF3941" w:rsidRDefault="005B5237" w:rsidP="00BF3941">
      <w:pPr>
        <w:spacing w:after="60" w:line="240" w:lineRule="auto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BF3941">
        <w:rPr>
          <w:rFonts w:ascii="Times New Roman" w:hAnsi="Times New Roman"/>
          <w:bCs/>
          <w:sz w:val="24"/>
          <w:szCs w:val="24"/>
          <w:lang w:eastAsia="ru-RU"/>
        </w:rPr>
        <w:t>1. сначала вторая строка пуста</w:t>
      </w:r>
    </w:p>
    <w:p w:rsidR="005B5237" w:rsidRPr="00BF3941" w:rsidRDefault="005B5237" w:rsidP="00BF3941">
      <w:pPr>
        <w:spacing w:after="60" w:line="240" w:lineRule="auto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BF3941">
        <w:rPr>
          <w:rFonts w:ascii="Times New Roman" w:hAnsi="Times New Roman"/>
          <w:bCs/>
          <w:sz w:val="24"/>
          <w:szCs w:val="24"/>
          <w:lang w:eastAsia="ru-RU"/>
        </w:rPr>
        <w:t>2. затем каждый символ первой строки от первого до последнего приписывается к создаваемой (второй) строке слева, если это гласная буква и ее позиция в исходной строке была нечетной, или если это согласная буква и ее позиция была четной. Во всех остальных случаях очередной символ первой строки приписывается ко второй строке справа.</w:t>
      </w:r>
    </w:p>
    <w:p w:rsidR="005B5237" w:rsidRPr="00BF3941" w:rsidRDefault="005B5237" w:rsidP="00BF3941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BF3941">
        <w:rPr>
          <w:rFonts w:ascii="Times New Roman" w:hAnsi="Times New Roman"/>
          <w:bCs/>
          <w:sz w:val="24"/>
          <w:szCs w:val="24"/>
          <w:lang w:eastAsia="ru-RU"/>
        </w:rPr>
        <w:t>По этому алгоритму строка “ОВЦА” превращается в строку “ВОЦА”.</w:t>
      </w:r>
    </w:p>
    <w:p w:rsidR="005B5237" w:rsidRPr="00BF3941" w:rsidRDefault="005B5237" w:rsidP="00BF3941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BF3941">
        <w:rPr>
          <w:rFonts w:ascii="Times New Roman" w:hAnsi="Times New Roman"/>
          <w:bCs/>
          <w:sz w:val="24"/>
          <w:szCs w:val="24"/>
          <w:lang w:eastAsia="ru-RU"/>
        </w:rPr>
        <w:t>А какая строка превратилась в строку “ИНАВОРИМГОРПРАМЕ”?</w:t>
      </w:r>
    </w:p>
    <w:p w:rsidR="005B5237" w:rsidRPr="00BF3941" w:rsidRDefault="005B5237" w:rsidP="00BF3941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BF3941">
        <w:rPr>
          <w:rFonts w:ascii="Times New Roman" w:hAnsi="Times New Roman"/>
          <w:b/>
          <w:bCs/>
          <w:sz w:val="24"/>
          <w:szCs w:val="24"/>
          <w:lang w:eastAsia="ru-RU"/>
        </w:rPr>
        <w:t>Ответ</w:t>
      </w:r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“ПРОГРАММИРОВАНИЕ” собственно строки можно варьировать... стоит только избегать коротких слов, которые могут быть составлены подбором...</w:t>
      </w:r>
    </w:p>
    <w:p w:rsidR="005B5237" w:rsidRPr="00863485" w:rsidRDefault="005B5237" w:rsidP="00863485">
      <w:pPr>
        <w:ind w:firstLine="284"/>
        <w:jc w:val="center"/>
        <w:rPr>
          <w:rFonts w:ascii="Times New Roman" w:hAnsi="Times New Roman"/>
          <w:bCs/>
          <w:i/>
          <w:sz w:val="24"/>
          <w:szCs w:val="24"/>
          <w:lang w:eastAsia="ru-RU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Задача </w:t>
      </w:r>
      <w:r>
        <w:rPr>
          <w:rFonts w:ascii="Arial" w:hAnsi="Arial" w:cs="Arial"/>
          <w:b/>
          <w:bCs/>
          <w:i/>
          <w:iCs/>
          <w:sz w:val="28"/>
          <w:szCs w:val="28"/>
          <w:lang w:val="en-US" w:eastAsia="ar-SA"/>
        </w:rPr>
        <w:t>G</w:t>
      </w:r>
      <w:r w:rsidRPr="00863485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eastAsia="ru-RU"/>
        </w:rPr>
        <w:t>«</w:t>
      </w:r>
      <w:r w:rsidRPr="000C1A26">
        <w:rPr>
          <w:rFonts w:ascii="Times New Roman" w:hAnsi="Times New Roman"/>
          <w:b/>
          <w:bCs/>
          <w:sz w:val="24"/>
          <w:szCs w:val="24"/>
          <w:lang w:eastAsia="ru-RU"/>
        </w:rPr>
        <w:t>Схема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» </w:t>
      </w:r>
    </w:p>
    <w:tbl>
      <w:tblPr>
        <w:tblW w:w="0" w:type="auto"/>
        <w:tblLook w:val="01E0"/>
      </w:tblPr>
      <w:tblGrid>
        <w:gridCol w:w="5139"/>
        <w:gridCol w:w="5566"/>
      </w:tblGrid>
      <w:tr w:rsidR="005B5237" w:rsidRPr="00E263F9" w:rsidTr="00B1714A">
        <w:tc>
          <w:tcPr>
            <w:tcW w:w="5139" w:type="dxa"/>
          </w:tcPr>
          <w:p w:rsidR="005B5237" w:rsidRPr="008A2CE5" w:rsidRDefault="005B5237" w:rsidP="008A2CE5">
            <w:pPr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</w:pPr>
            <w:r w:rsidRPr="00E263F9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i1025" type="#_x0000_t75" alt="Cxema1" style="width:246pt;height:207.75pt;visibility:visible">
                  <v:imagedata r:id="rId5" o:title=""/>
                </v:shape>
              </w:pict>
            </w:r>
          </w:p>
        </w:tc>
        <w:tc>
          <w:tcPr>
            <w:tcW w:w="5849" w:type="dxa"/>
          </w:tcPr>
          <w:p w:rsidR="005B5237" w:rsidRPr="008A2CE5" w:rsidRDefault="005B5237" w:rsidP="008A2CE5">
            <w:pPr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</w:pP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Электрическая схема (см. рисунок) управляется тремя переключателями: 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A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, 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B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 и 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C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>. Каждый из переключателей может находиться в одном из двух состояний: в верхнем (на схеме обозначено как "0") или нижнем (на схеме обозначено как "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I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"). Черные контакты (на схеме обозначены горизонтальными толстыми прямоугольниками) присоединены к пластиковым серым направляющим и сдвигаются вверх или вниз при соответствующем положении переключателей. При этом они могут замыкать или размыкать электрическую сеть. В результате на лампочки 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F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vertAlign w:val="subscript"/>
                <w:lang w:eastAsia="ru-RU"/>
              </w:rPr>
              <w:t>1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 и 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F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vertAlign w:val="subscript"/>
                <w:lang w:eastAsia="ru-RU"/>
              </w:rPr>
              <w:t>2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 может подаваться напряжение от батареи и лампочки могут светиться. Так, например, в нарисованном положении контакты 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A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 и 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B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 для лампочки 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F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vertAlign w:val="subscript"/>
                <w:lang w:eastAsia="ru-RU"/>
              </w:rPr>
              <w:t>2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 замкнуты и лампочка 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F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vertAlign w:val="subscript"/>
                <w:lang w:eastAsia="ru-RU"/>
              </w:rPr>
              <w:t>2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 светится.</w:t>
            </w:r>
          </w:p>
        </w:tc>
      </w:tr>
    </w:tbl>
    <w:p w:rsidR="005B5237" w:rsidRPr="008A2CE5" w:rsidRDefault="005B5237" w:rsidP="008A2CE5">
      <w:pPr>
        <w:rPr>
          <w:rFonts w:ascii="Times New Roman" w:hAnsi="Times New Roman"/>
          <w:bCs/>
          <w:noProof/>
          <w:sz w:val="24"/>
          <w:szCs w:val="24"/>
          <w:lang w:eastAsia="ru-RU"/>
        </w:rPr>
      </w:pP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Лампочка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F</w:t>
      </w:r>
      <w:r w:rsidRPr="008A2CE5">
        <w:rPr>
          <w:rFonts w:ascii="Times New Roman" w:hAnsi="Times New Roman"/>
          <w:bCs/>
          <w:noProof/>
          <w:sz w:val="24"/>
          <w:szCs w:val="24"/>
          <w:vertAlign w:val="subscript"/>
          <w:lang w:eastAsia="ru-RU"/>
        </w:rPr>
        <w:t>1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 не светится, потому что все ее контакты разомкнуты.</w:t>
      </w:r>
    </w:p>
    <w:p w:rsidR="005B5237" w:rsidRPr="008A2CE5" w:rsidRDefault="005B5237" w:rsidP="008A2CE5">
      <w:pPr>
        <w:rPr>
          <w:rFonts w:ascii="Times New Roman" w:hAnsi="Times New Roman"/>
          <w:bCs/>
          <w:noProof/>
          <w:sz w:val="24"/>
          <w:szCs w:val="24"/>
          <w:lang w:eastAsia="ru-RU"/>
        </w:rPr>
      </w:pP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Перечислите все такие положения переключателей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A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,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B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 и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C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, при которых лампочка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F</w:t>
      </w:r>
      <w:r w:rsidRPr="008A2CE5">
        <w:rPr>
          <w:rFonts w:ascii="Times New Roman" w:hAnsi="Times New Roman"/>
          <w:bCs/>
          <w:noProof/>
          <w:sz w:val="24"/>
          <w:szCs w:val="24"/>
          <w:vertAlign w:val="subscript"/>
          <w:lang w:eastAsia="ru-RU"/>
        </w:rPr>
        <w:t>1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 светится, а лампочка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F</w:t>
      </w:r>
      <w:r w:rsidRPr="008A2CE5">
        <w:rPr>
          <w:rFonts w:ascii="Times New Roman" w:hAnsi="Times New Roman"/>
          <w:bCs/>
          <w:noProof/>
          <w:sz w:val="24"/>
          <w:szCs w:val="24"/>
          <w:vertAlign w:val="subscript"/>
          <w:lang w:eastAsia="ru-RU"/>
        </w:rPr>
        <w:t>2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 </w:t>
      </w:r>
      <w:r w:rsidRPr="008A2CE5">
        <w:rPr>
          <w:rFonts w:ascii="Times New Roman" w:hAnsi="Times New Roman"/>
          <w:b/>
          <w:bCs/>
          <w:noProof/>
          <w:sz w:val="24"/>
          <w:szCs w:val="24"/>
          <w:lang w:eastAsia="ru-RU"/>
        </w:rPr>
        <w:t>не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 светится. Ответ дайте в виде последовательности трехзначных чисел, разделенных пробелами, в которых используются только цифры 0 и 1. Например, положению переключателей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A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=0,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B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>=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I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,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C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>=0 соответствует трехзначное число 010.</w:t>
      </w:r>
    </w:p>
    <w:p w:rsidR="005B5237" w:rsidRPr="008A2CE5" w:rsidRDefault="005B5237" w:rsidP="008A2CE5">
      <w:pPr>
        <w:rPr>
          <w:rFonts w:ascii="Times New Roman" w:hAnsi="Times New Roman"/>
          <w:bCs/>
          <w:noProof/>
          <w:sz w:val="24"/>
          <w:szCs w:val="24"/>
          <w:lang w:eastAsia="ru-RU"/>
        </w:rPr>
      </w:pPr>
    </w:p>
    <w:p w:rsidR="005B5237" w:rsidRPr="008A2CE5" w:rsidRDefault="005B5237" w:rsidP="008A2CE5">
      <w:pPr>
        <w:rPr>
          <w:rFonts w:ascii="Times New Roman" w:hAnsi="Times New Roman"/>
          <w:bCs/>
          <w:noProof/>
          <w:sz w:val="24"/>
          <w:szCs w:val="24"/>
          <w:lang w:eastAsia="ru-RU"/>
        </w:rPr>
      </w:pP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>// Ответ: 010 011 110</w:t>
      </w:r>
    </w:p>
    <w:p w:rsidR="005B5237" w:rsidRDefault="005B5237">
      <w:pPr>
        <w:rPr>
          <w:b/>
          <w:bCs/>
        </w:rPr>
      </w:pPr>
      <w:r>
        <w:rPr>
          <w:b/>
          <w:bCs/>
        </w:rPr>
        <w:br w:type="page"/>
      </w:r>
    </w:p>
    <w:p w:rsidR="005B5237" w:rsidRPr="00995878" w:rsidRDefault="005B5237" w:rsidP="00995878">
      <w:pPr>
        <w:spacing w:after="0" w:line="240" w:lineRule="auto"/>
        <w:jc w:val="center"/>
        <w:rPr>
          <w:b/>
          <w:bCs/>
        </w:rPr>
      </w:pPr>
      <w:r w:rsidRPr="00995878">
        <w:rPr>
          <w:b/>
          <w:bCs/>
        </w:rPr>
        <w:t xml:space="preserve">2012-2013 учебный год </w:t>
      </w:r>
    </w:p>
    <w:p w:rsidR="005B5237" w:rsidRPr="00995878" w:rsidRDefault="005B5237" w:rsidP="00995878">
      <w:pPr>
        <w:spacing w:after="0" w:line="240" w:lineRule="auto"/>
        <w:jc w:val="center"/>
        <w:rPr>
          <w:b/>
          <w:bCs/>
        </w:rPr>
      </w:pPr>
      <w:r w:rsidRPr="00995878">
        <w:rPr>
          <w:b/>
          <w:bCs/>
        </w:rPr>
        <w:t xml:space="preserve">Районный тур олимпиады по информатике </w:t>
      </w:r>
      <w:r w:rsidRPr="00863485">
        <w:rPr>
          <w:b/>
          <w:bCs/>
        </w:rPr>
        <w:t>7</w:t>
      </w:r>
      <w:r w:rsidRPr="00995878">
        <w:rPr>
          <w:b/>
          <w:bCs/>
        </w:rPr>
        <w:t xml:space="preserve"> класс (7 задач)</w:t>
      </w:r>
    </w:p>
    <w:p w:rsidR="005B5237" w:rsidRPr="00836D68" w:rsidRDefault="005B5237" w:rsidP="00863485">
      <w:pPr>
        <w:ind w:firstLine="284"/>
        <w:jc w:val="center"/>
        <w:rPr>
          <w:rFonts w:ascii="Arial" w:hAnsi="Arial" w:cs="Arial"/>
          <w:bCs/>
          <w:i/>
          <w:iCs/>
          <w:sz w:val="28"/>
          <w:szCs w:val="28"/>
          <w:lang w:eastAsia="ar-SA"/>
        </w:rPr>
      </w:pPr>
      <w:r w:rsidRPr="00863485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>Задача А.</w:t>
      </w:r>
      <w:r w:rsidRPr="00836D68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 </w:t>
      </w:r>
      <w:r w:rsidRPr="00836D68">
        <w:rPr>
          <w:rFonts w:ascii="Arial" w:hAnsi="Arial" w:cs="Arial"/>
          <w:bCs/>
          <w:iCs/>
          <w:sz w:val="28"/>
          <w:szCs w:val="28"/>
          <w:lang w:eastAsia="ar-SA"/>
        </w:rPr>
        <w:t>«</w:t>
      </w:r>
      <w:r w:rsidRPr="00836D68">
        <w:rPr>
          <w:rFonts w:ascii="Times New Roman" w:hAnsi="Times New Roman"/>
          <w:b/>
          <w:bCs/>
          <w:sz w:val="24"/>
          <w:szCs w:val="24"/>
          <w:lang w:eastAsia="ru-RU"/>
        </w:rPr>
        <w:t>Планета Триа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» </w:t>
      </w:r>
    </w:p>
    <w:p w:rsidR="005B5237" w:rsidRPr="00836D68" w:rsidRDefault="005B5237" w:rsidP="00836D68">
      <w:pPr>
        <w:contextualSpacing/>
        <w:rPr>
          <w:rFonts w:ascii="Times New Roman" w:hAnsi="Times New Roman"/>
          <w:sz w:val="24"/>
          <w:szCs w:val="24"/>
        </w:rPr>
      </w:pPr>
      <w:r w:rsidRPr="00836D68">
        <w:rPr>
          <w:rFonts w:ascii="Times New Roman" w:hAnsi="Times New Roman"/>
          <w:sz w:val="24"/>
          <w:szCs w:val="24"/>
        </w:rPr>
        <w:t>На планете Триа использую только числа от 1 до 27. Их записывают с помощью символов «</w:t>
      </w:r>
      <w:r w:rsidRPr="00836D68">
        <w:rPr>
          <w:rFonts w:ascii="Times New Roman" w:hAnsi="Times New Roman"/>
          <w:b/>
          <w:sz w:val="24"/>
          <w:szCs w:val="24"/>
        </w:rPr>
        <w:t>&lt;</w:t>
      </w:r>
      <w:r w:rsidRPr="00836D68">
        <w:rPr>
          <w:rFonts w:ascii="Times New Roman" w:hAnsi="Times New Roman"/>
          <w:sz w:val="24"/>
          <w:szCs w:val="24"/>
        </w:rPr>
        <w:t>»,«</w:t>
      </w:r>
      <w:r w:rsidRPr="00836D68">
        <w:rPr>
          <w:rFonts w:ascii="Times New Roman" w:hAnsi="Times New Roman"/>
          <w:b/>
          <w:sz w:val="24"/>
          <w:szCs w:val="24"/>
        </w:rPr>
        <w:t>.</w:t>
      </w:r>
      <w:r w:rsidRPr="00836D68">
        <w:rPr>
          <w:rFonts w:ascii="Times New Roman" w:hAnsi="Times New Roman"/>
          <w:sz w:val="24"/>
          <w:szCs w:val="24"/>
        </w:rPr>
        <w:t>» и «</w:t>
      </w:r>
      <w:r w:rsidRPr="00836D68">
        <w:rPr>
          <w:rFonts w:ascii="Times New Roman" w:hAnsi="Times New Roman"/>
          <w:b/>
          <w:sz w:val="24"/>
          <w:szCs w:val="24"/>
        </w:rPr>
        <w:t>&gt;</w:t>
      </w:r>
      <w:r w:rsidRPr="00836D68">
        <w:rPr>
          <w:rFonts w:ascii="Times New Roman" w:hAnsi="Times New Roman"/>
          <w:sz w:val="24"/>
          <w:szCs w:val="24"/>
        </w:rPr>
        <w:t>». Запись числа N выполняется по следующему алгоритму:</w:t>
      </w:r>
    </w:p>
    <w:p w:rsidR="005B5237" w:rsidRPr="00836D68" w:rsidRDefault="005B5237" w:rsidP="00836D68">
      <w:pPr>
        <w:numPr>
          <w:ilvl w:val="0"/>
          <w:numId w:val="4"/>
        </w:numPr>
        <w:contextualSpacing/>
        <w:rPr>
          <w:rFonts w:ascii="Times New Roman" w:hAnsi="Times New Roman"/>
          <w:sz w:val="24"/>
          <w:szCs w:val="24"/>
        </w:rPr>
      </w:pPr>
      <w:r w:rsidRPr="00836D68">
        <w:rPr>
          <w:rFonts w:ascii="Times New Roman" w:hAnsi="Times New Roman"/>
          <w:sz w:val="24"/>
          <w:szCs w:val="24"/>
        </w:rPr>
        <w:t>весь интервал (1..27) делится на 3 равные части: от 1 до 9, от 10 до 18 и от 19 до 27.</w:t>
      </w:r>
    </w:p>
    <w:p w:rsidR="005B5237" w:rsidRPr="00836D68" w:rsidRDefault="005B5237" w:rsidP="00836D68">
      <w:pPr>
        <w:numPr>
          <w:ilvl w:val="0"/>
          <w:numId w:val="4"/>
        </w:numPr>
        <w:contextualSpacing/>
        <w:rPr>
          <w:rFonts w:ascii="Times New Roman" w:hAnsi="Times New Roman"/>
          <w:sz w:val="24"/>
          <w:szCs w:val="24"/>
        </w:rPr>
      </w:pPr>
      <w:r w:rsidRPr="00836D68">
        <w:rPr>
          <w:rFonts w:ascii="Times New Roman" w:hAnsi="Times New Roman"/>
          <w:sz w:val="24"/>
          <w:szCs w:val="24"/>
        </w:rPr>
        <w:t xml:space="preserve">если число </w:t>
      </w:r>
      <w:r w:rsidRPr="00836D68">
        <w:rPr>
          <w:rFonts w:ascii="Times New Roman" w:hAnsi="Times New Roman"/>
          <w:sz w:val="24"/>
          <w:szCs w:val="24"/>
          <w:lang w:val="en-US"/>
        </w:rPr>
        <w:t>N</w:t>
      </w:r>
      <w:r w:rsidRPr="00836D68">
        <w:rPr>
          <w:rFonts w:ascii="Times New Roman" w:hAnsi="Times New Roman"/>
          <w:sz w:val="24"/>
          <w:szCs w:val="24"/>
        </w:rPr>
        <w:t xml:space="preserve"> оказалось в первом интервале, записываем символ «</w:t>
      </w:r>
      <w:r w:rsidRPr="00836D68">
        <w:rPr>
          <w:rFonts w:ascii="Times New Roman" w:hAnsi="Times New Roman"/>
          <w:b/>
          <w:sz w:val="24"/>
          <w:szCs w:val="24"/>
        </w:rPr>
        <w:t>&lt;</w:t>
      </w:r>
      <w:r w:rsidRPr="00836D68">
        <w:rPr>
          <w:rFonts w:ascii="Times New Roman" w:hAnsi="Times New Roman"/>
          <w:sz w:val="24"/>
          <w:szCs w:val="24"/>
        </w:rPr>
        <w:t>», если во втором</w:t>
      </w:r>
      <w:r w:rsidRPr="00836D68">
        <w:rPr>
          <w:rFonts w:ascii="Times New Roman" w:hAnsi="Times New Roman"/>
          <w:sz w:val="24"/>
          <w:szCs w:val="24"/>
        </w:rPr>
        <w:softHyphen/>
        <w:t xml:space="preserve"> символ «</w:t>
      </w:r>
      <w:r w:rsidRPr="00836D68">
        <w:rPr>
          <w:rFonts w:ascii="Times New Roman" w:hAnsi="Times New Roman"/>
          <w:b/>
          <w:sz w:val="24"/>
          <w:szCs w:val="24"/>
        </w:rPr>
        <w:t>.</w:t>
      </w:r>
      <w:r w:rsidRPr="00836D68">
        <w:rPr>
          <w:rFonts w:ascii="Times New Roman" w:hAnsi="Times New Roman"/>
          <w:sz w:val="24"/>
          <w:szCs w:val="24"/>
        </w:rPr>
        <w:t>», и если в третьем</w:t>
      </w:r>
      <w:r w:rsidRPr="00836D68">
        <w:rPr>
          <w:rFonts w:ascii="Times New Roman" w:hAnsi="Times New Roman"/>
          <w:sz w:val="24"/>
          <w:szCs w:val="24"/>
        </w:rPr>
        <w:softHyphen/>
        <w:t xml:space="preserve"> – символ «</w:t>
      </w:r>
      <w:r w:rsidRPr="00836D68">
        <w:rPr>
          <w:rFonts w:ascii="Times New Roman" w:hAnsi="Times New Roman"/>
          <w:b/>
          <w:sz w:val="24"/>
          <w:szCs w:val="24"/>
        </w:rPr>
        <w:t>&gt;</w:t>
      </w:r>
      <w:r w:rsidRPr="00836D68">
        <w:rPr>
          <w:rFonts w:ascii="Times New Roman" w:hAnsi="Times New Roman"/>
          <w:sz w:val="24"/>
          <w:szCs w:val="24"/>
        </w:rPr>
        <w:t>»</w:t>
      </w:r>
    </w:p>
    <w:p w:rsidR="005B5237" w:rsidRPr="00836D68" w:rsidRDefault="005B5237" w:rsidP="00836D68">
      <w:pPr>
        <w:numPr>
          <w:ilvl w:val="0"/>
          <w:numId w:val="4"/>
        </w:numPr>
        <w:contextualSpacing/>
        <w:rPr>
          <w:rFonts w:ascii="Times New Roman" w:hAnsi="Times New Roman"/>
          <w:sz w:val="24"/>
          <w:szCs w:val="24"/>
        </w:rPr>
      </w:pPr>
      <w:r w:rsidRPr="00836D68">
        <w:rPr>
          <w:rFonts w:ascii="Times New Roman" w:hAnsi="Times New Roman"/>
          <w:sz w:val="24"/>
          <w:szCs w:val="24"/>
        </w:rPr>
        <w:t xml:space="preserve">делим оставшийся интервал (в который попало число </w:t>
      </w:r>
      <w:r w:rsidRPr="00836D68">
        <w:rPr>
          <w:rFonts w:ascii="Times New Roman" w:hAnsi="Times New Roman"/>
          <w:sz w:val="24"/>
          <w:szCs w:val="24"/>
          <w:lang w:val="en-US"/>
        </w:rPr>
        <w:t>N</w:t>
      </w:r>
      <w:r w:rsidRPr="00836D68">
        <w:rPr>
          <w:rFonts w:ascii="Times New Roman" w:hAnsi="Times New Roman"/>
          <w:sz w:val="24"/>
          <w:szCs w:val="24"/>
        </w:rPr>
        <w:t>) на три части и определяем следующий знак кода</w:t>
      </w:r>
      <w:r>
        <w:rPr>
          <w:rFonts w:ascii="Times New Roman" w:hAnsi="Times New Roman"/>
          <w:sz w:val="24"/>
          <w:szCs w:val="24"/>
        </w:rPr>
        <w:t xml:space="preserve">, </w:t>
      </w:r>
      <w:r w:rsidRPr="00190DCA">
        <w:rPr>
          <w:rFonts w:ascii="Times New Roman" w:hAnsi="Times New Roman"/>
          <w:sz w:val="24"/>
          <w:szCs w:val="24"/>
        </w:rPr>
        <w:t>который записывается справа от предыдущих</w:t>
      </w:r>
    </w:p>
    <w:p w:rsidR="005B5237" w:rsidRPr="00836D68" w:rsidRDefault="005B5237" w:rsidP="00836D68">
      <w:pPr>
        <w:numPr>
          <w:ilvl w:val="0"/>
          <w:numId w:val="4"/>
        </w:numPr>
        <w:contextualSpacing/>
        <w:rPr>
          <w:rFonts w:ascii="Times New Roman" w:hAnsi="Times New Roman"/>
          <w:sz w:val="24"/>
          <w:szCs w:val="24"/>
        </w:rPr>
      </w:pPr>
      <w:r w:rsidRPr="00836D68">
        <w:rPr>
          <w:rFonts w:ascii="Times New Roman" w:hAnsi="Times New Roman"/>
          <w:sz w:val="24"/>
          <w:szCs w:val="24"/>
        </w:rPr>
        <w:t>повторяем шаги 2 и 3 до тех пор, пока оставшийся интервал не будет содержать одно число.</w:t>
      </w:r>
    </w:p>
    <w:p w:rsidR="005B5237" w:rsidRPr="00836D68" w:rsidRDefault="005B5237" w:rsidP="00836D68">
      <w:pPr>
        <w:contextualSpacing/>
        <w:rPr>
          <w:rFonts w:ascii="Times New Roman" w:hAnsi="Times New Roman"/>
          <w:sz w:val="24"/>
          <w:szCs w:val="24"/>
        </w:rPr>
      </w:pPr>
      <w:r w:rsidRPr="00836D68">
        <w:rPr>
          <w:rFonts w:ascii="Times New Roman" w:hAnsi="Times New Roman"/>
          <w:sz w:val="24"/>
          <w:szCs w:val="24"/>
        </w:rPr>
        <w:t>Например, число 22 будет закодировано как «&gt;.&lt;» (интервалы 19-27, 22-24, 22).</w:t>
      </w:r>
    </w:p>
    <w:p w:rsidR="005B5237" w:rsidRPr="007779DA" w:rsidRDefault="005B5237" w:rsidP="00836D68">
      <w:pPr>
        <w:ind w:left="720"/>
        <w:contextualSpacing/>
        <w:rPr>
          <w:rFonts w:ascii="Times New Roman" w:hAnsi="Times New Roman"/>
          <w:sz w:val="24"/>
          <w:szCs w:val="24"/>
        </w:rPr>
      </w:pPr>
      <w:r w:rsidRPr="00836D68">
        <w:rPr>
          <w:rFonts w:ascii="Times New Roman" w:hAnsi="Times New Roman"/>
          <w:sz w:val="24"/>
          <w:szCs w:val="24"/>
        </w:rPr>
        <w:t>Определите, какое число записывается как «</w:t>
      </w:r>
      <w:r w:rsidRPr="00DC79BB">
        <w:rPr>
          <w:rFonts w:ascii="Times New Roman" w:hAnsi="Times New Roman"/>
          <w:sz w:val="24"/>
          <w:szCs w:val="24"/>
        </w:rPr>
        <w:t>.</w:t>
      </w:r>
      <w:r w:rsidRPr="00836D68">
        <w:rPr>
          <w:rFonts w:ascii="Times New Roman" w:hAnsi="Times New Roman"/>
          <w:b/>
          <w:sz w:val="24"/>
          <w:szCs w:val="24"/>
        </w:rPr>
        <w:t>&lt;</w:t>
      </w:r>
      <w:r w:rsidRPr="00190DCA">
        <w:rPr>
          <w:rFonts w:ascii="Times New Roman" w:hAnsi="Times New Roman"/>
          <w:b/>
          <w:sz w:val="24"/>
          <w:szCs w:val="24"/>
        </w:rPr>
        <w:t>&gt;</w:t>
      </w:r>
      <w:r w:rsidRPr="00836D68">
        <w:rPr>
          <w:rFonts w:ascii="Times New Roman" w:hAnsi="Times New Roman"/>
          <w:sz w:val="24"/>
          <w:szCs w:val="24"/>
        </w:rPr>
        <w:t xml:space="preserve">»? </w:t>
      </w:r>
    </w:p>
    <w:p w:rsidR="005B5237" w:rsidRPr="00836D68" w:rsidRDefault="005B5237" w:rsidP="00836D68">
      <w:pPr>
        <w:ind w:left="720"/>
        <w:contextualSpacing/>
        <w:rPr>
          <w:rFonts w:ascii="Times New Roman" w:hAnsi="Times New Roman"/>
          <w:sz w:val="24"/>
          <w:szCs w:val="24"/>
        </w:rPr>
      </w:pPr>
      <w:r w:rsidRPr="00836D68">
        <w:rPr>
          <w:rFonts w:ascii="Times New Roman" w:hAnsi="Times New Roman"/>
          <w:sz w:val="24"/>
          <w:szCs w:val="24"/>
        </w:rPr>
        <w:t>Ответ: 12</w:t>
      </w:r>
    </w:p>
    <w:p w:rsidR="005B5237" w:rsidRPr="00863485" w:rsidRDefault="005B5237" w:rsidP="00836D68">
      <w:pPr>
        <w:ind w:firstLine="284"/>
        <w:jc w:val="center"/>
        <w:rPr>
          <w:rFonts w:ascii="Times New Roman" w:hAnsi="Times New Roman"/>
          <w:bCs/>
          <w:i/>
          <w:sz w:val="24"/>
          <w:szCs w:val="24"/>
          <w:lang w:eastAsia="ru-RU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Задача </w:t>
      </w:r>
      <w:r>
        <w:rPr>
          <w:rFonts w:ascii="Arial" w:hAnsi="Arial" w:cs="Arial"/>
          <w:b/>
          <w:bCs/>
          <w:i/>
          <w:iCs/>
          <w:sz w:val="28"/>
          <w:szCs w:val="28"/>
          <w:lang w:val="en-US" w:eastAsia="ar-SA"/>
        </w:rPr>
        <w:t>B</w:t>
      </w:r>
      <w:r w:rsidRPr="00863485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Рыцарь и принцесса» </w:t>
      </w:r>
    </w:p>
    <w:p w:rsidR="005B5237" w:rsidRPr="00836D68" w:rsidRDefault="005B5237" w:rsidP="00836D68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836D68">
        <w:rPr>
          <w:rFonts w:ascii="Times New Roman" w:hAnsi="Times New Roman"/>
          <w:bCs/>
          <w:sz w:val="24"/>
          <w:szCs w:val="24"/>
          <w:lang w:eastAsia="ru-RU"/>
        </w:rPr>
        <w:t xml:space="preserve">Рыцарь и Принцесса живут на разных берегах реки.  Принцесса согласилась выйти замуж за принца, когда он убьёт 7 драконов в окрестном лесу. Она всегда может узнать, сколько драконов уже убил рыцарь, если посмотрит, в каких из трёх окон дома рыцаря горит свет. </w:t>
      </w:r>
    </w:p>
    <w:p w:rsidR="005B5237" w:rsidRPr="00836D68" w:rsidRDefault="005B5237" w:rsidP="00836D68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836D68">
        <w:rPr>
          <w:rFonts w:ascii="Times New Roman" w:hAnsi="Times New Roman"/>
          <w:bCs/>
          <w:sz w:val="24"/>
          <w:szCs w:val="24"/>
          <w:lang w:eastAsia="ru-RU"/>
        </w:rPr>
        <w:t>В начальный момент свет во всех окнах погашен. Когда рыцарь убивает очередного дракона, он зажигает или гасит свет в одной (и только в одной!) комнате. О каких условных сигналах могли бы договориться рыцарь и принцесса (как можно было бы обозначить одного убитого дракона, двух и т.п.)? Используйте обозначения «+» и «-» при записи ответа. Например, строка «+-+» означает, что в 1-м и 3-м окнах рыцаря горит свет, а во втором – погашен. Если задача имеет много решений, вам достаточно найти одно из них.</w:t>
      </w:r>
    </w:p>
    <w:p w:rsidR="005B5237" w:rsidRPr="00836D68" w:rsidRDefault="005B5237" w:rsidP="00836D68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836D68">
        <w:rPr>
          <w:rFonts w:ascii="Times New Roman" w:hAnsi="Times New Roman"/>
          <w:bCs/>
          <w:sz w:val="24"/>
          <w:szCs w:val="24"/>
          <w:lang w:eastAsia="ru-RU"/>
        </w:rPr>
        <w:t>(Ответ: любой код Грея)</w:t>
      </w:r>
    </w:p>
    <w:p w:rsidR="005B5237" w:rsidRPr="00863485" w:rsidRDefault="005B5237" w:rsidP="00836D68">
      <w:pPr>
        <w:ind w:firstLine="284"/>
        <w:jc w:val="center"/>
        <w:rPr>
          <w:rFonts w:ascii="Times New Roman" w:hAnsi="Times New Roman"/>
          <w:bCs/>
          <w:sz w:val="24"/>
          <w:szCs w:val="24"/>
          <w:lang w:eastAsia="ru-RU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Задача </w:t>
      </w:r>
      <w:r>
        <w:rPr>
          <w:rFonts w:ascii="Arial" w:hAnsi="Arial" w:cs="Arial"/>
          <w:b/>
          <w:bCs/>
          <w:i/>
          <w:iCs/>
          <w:sz w:val="28"/>
          <w:szCs w:val="28"/>
          <w:lang w:val="en-US" w:eastAsia="ar-SA"/>
        </w:rPr>
        <w:t>C</w:t>
      </w:r>
      <w:r w:rsidRPr="00863485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Зимний спорт» </w:t>
      </w:r>
    </w:p>
    <w:p w:rsidR="005B5237" w:rsidRPr="000E63CC" w:rsidRDefault="005B5237" w:rsidP="000E63CC">
      <w:pPr>
        <w:spacing w:after="0" w:line="240" w:lineRule="auto"/>
        <w:ind w:firstLine="280"/>
        <w:jc w:val="both"/>
        <w:rPr>
          <w:rFonts w:ascii="Times New Roman" w:hAnsi="Times New Roman"/>
          <w:color w:val="000000"/>
          <w:sz w:val="27"/>
          <w:szCs w:val="27"/>
          <w:lang w:eastAsia="ru-RU"/>
        </w:rPr>
      </w:pPr>
      <w:r w:rsidRPr="000E63C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В трех седьмых классах 75 учеников. Из них умеют кататься на сноуборде 25 человек, на скейтборде - 28, на роликах - 37. </w:t>
      </w:r>
      <w:r w:rsidRPr="00DC79BB">
        <w:rPr>
          <w:rFonts w:ascii="Times New Roman" w:hAnsi="Times New Roman"/>
          <w:color w:val="000000"/>
          <w:sz w:val="24"/>
          <w:szCs w:val="24"/>
          <w:lang w:eastAsia="ru-RU"/>
        </w:rPr>
        <w:t>Только на скейтборде и сноуборде умеют кататься 8 семиклассников, только на скейтборде и роликах – 12</w:t>
      </w:r>
      <w:r w:rsidRPr="000E63C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только</w:t>
      </w:r>
      <w:r w:rsidRPr="000E63C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на сноуборде и роликах - 4, на всех трех  -  2. Сколько ребят не умеет кататься ни на сноуборде, ни на скейтборде, ни на роликах?</w:t>
      </w:r>
    </w:p>
    <w:p w:rsidR="005B5237" w:rsidRPr="000E63CC" w:rsidRDefault="005B5237" w:rsidP="000E63CC">
      <w:pPr>
        <w:spacing w:after="0" w:line="240" w:lineRule="auto"/>
        <w:ind w:firstLine="280"/>
        <w:jc w:val="both"/>
        <w:rPr>
          <w:rFonts w:ascii="Times New Roman" w:hAnsi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</w:r>
      <w:r w:rsidRPr="00D06933">
        <w:rPr>
          <w:rFonts w:ascii="Times New Roman" w:hAnsi="Times New Roman"/>
          <w:noProof/>
          <w:color w:val="000000"/>
          <w:sz w:val="27"/>
          <w:szCs w:val="27"/>
          <w:lang w:eastAsia="ru-RU"/>
        </w:rPr>
        <w:pict>
          <v:rect id="Прямоугольник 1" o:spid="_x0000_s1035" alt="image?w=554&amp;h=386&amp;rev=40&amp;ac=1" style="width:23.85pt;height:23.8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" filled="f" stroked="f">
            <o:lock v:ext="edit" aspectratio="t"/>
            <w10:anchorlock/>
          </v:rect>
        </w:pict>
      </w:r>
      <w:r w:rsidRPr="000E63CC">
        <w:rPr>
          <w:rFonts w:ascii="Times New Roman" w:hAnsi="Times New Roman"/>
          <w:color w:val="000000"/>
          <w:sz w:val="27"/>
          <w:szCs w:val="27"/>
          <w:lang w:eastAsia="ru-RU"/>
        </w:rPr>
        <w:t xml:space="preserve"> </w:t>
      </w:r>
      <w:r w:rsidRPr="000E63CC">
        <w:rPr>
          <w:rFonts w:ascii="Times New Roman" w:hAnsi="Times New Roman"/>
          <w:color w:val="000000"/>
          <w:sz w:val="24"/>
          <w:szCs w:val="24"/>
          <w:lang w:eastAsia="ru-RU"/>
        </w:rPr>
        <w:t>75-8-2-12-4-11-6-19=13</w:t>
      </w:r>
    </w:p>
    <w:p w:rsidR="005B5237" w:rsidRPr="000E63CC" w:rsidRDefault="005B5237" w:rsidP="000E63CC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5B5237" w:rsidRPr="000E63CC" w:rsidRDefault="005B5237" w:rsidP="000E63CC">
      <w:pPr>
        <w:spacing w:after="0" w:line="240" w:lineRule="auto"/>
        <w:ind w:firstLine="280"/>
        <w:jc w:val="both"/>
        <w:rPr>
          <w:rFonts w:ascii="Times New Roman" w:hAnsi="Times New Roman"/>
          <w:color w:val="000000"/>
          <w:sz w:val="27"/>
          <w:szCs w:val="27"/>
          <w:lang w:eastAsia="ru-RU"/>
        </w:rPr>
      </w:pPr>
      <w:r w:rsidRPr="000E63CC">
        <w:rPr>
          <w:rFonts w:ascii="Times New Roman" w:hAnsi="Times New Roman"/>
          <w:color w:val="000000"/>
          <w:sz w:val="24"/>
          <w:szCs w:val="24"/>
          <w:lang w:eastAsia="ru-RU"/>
        </w:rPr>
        <w:t>Ответ: 13.</w:t>
      </w:r>
    </w:p>
    <w:p w:rsidR="005B5237" w:rsidRPr="00863485" w:rsidRDefault="005B5237" w:rsidP="00836D68">
      <w:pPr>
        <w:ind w:firstLine="284"/>
        <w:jc w:val="center"/>
        <w:rPr>
          <w:rFonts w:ascii="Times New Roman" w:hAnsi="Times New Roman"/>
          <w:bCs/>
          <w:i/>
          <w:sz w:val="24"/>
          <w:szCs w:val="24"/>
          <w:lang w:eastAsia="ru-RU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Задача </w:t>
      </w:r>
      <w:r>
        <w:rPr>
          <w:rFonts w:ascii="Arial" w:hAnsi="Arial" w:cs="Arial"/>
          <w:b/>
          <w:bCs/>
          <w:i/>
          <w:iCs/>
          <w:sz w:val="28"/>
          <w:szCs w:val="28"/>
          <w:lang w:val="en-US" w:eastAsia="ar-SA"/>
        </w:rPr>
        <w:t>D</w:t>
      </w:r>
      <w:r w:rsidRPr="00863485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eastAsia="ru-RU"/>
        </w:rPr>
        <w:t>«</w:t>
      </w:r>
      <w:r w:rsidRPr="00BA2D18">
        <w:rPr>
          <w:rFonts w:ascii="Times New Roman" w:hAnsi="Times New Roman"/>
          <w:b/>
          <w:bCs/>
          <w:sz w:val="24"/>
          <w:szCs w:val="24"/>
          <w:lang w:eastAsia="ru-RU"/>
        </w:rPr>
        <w:t>Черепашка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» </w:t>
      </w:r>
    </w:p>
    <w:p w:rsidR="005B5237" w:rsidRPr="00BF3941" w:rsidRDefault="005B5237" w:rsidP="00BF3941">
      <w:pPr>
        <w:spacing w:after="60" w:line="240" w:lineRule="auto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BF3941">
        <w:rPr>
          <w:rFonts w:ascii="Times New Roman" w:hAnsi="Times New Roman"/>
          <w:bCs/>
          <w:sz w:val="24"/>
          <w:szCs w:val="24"/>
          <w:lang w:eastAsia="ru-RU"/>
        </w:rPr>
        <w:t>Исполнитель Черепашка умеет выполнять команды:</w:t>
      </w:r>
    </w:p>
    <w:p w:rsidR="005B5237" w:rsidRPr="00BF3941" w:rsidRDefault="005B5237" w:rsidP="00BF3941">
      <w:pPr>
        <w:spacing w:after="60" w:line="240" w:lineRule="auto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BF3941">
        <w:rPr>
          <w:rFonts w:ascii="Times New Roman" w:hAnsi="Times New Roman"/>
          <w:b/>
          <w:bCs/>
          <w:sz w:val="24"/>
          <w:szCs w:val="24"/>
          <w:lang w:eastAsia="ru-RU"/>
        </w:rPr>
        <w:t>вп N</w:t>
      </w:r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- сдвинуться вперед на N шагов</w:t>
      </w:r>
    </w:p>
    <w:p w:rsidR="005B5237" w:rsidRPr="00BF3941" w:rsidRDefault="005B5237" w:rsidP="00BF3941">
      <w:pPr>
        <w:spacing w:after="60" w:line="240" w:lineRule="auto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BF3941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лв K </w:t>
      </w:r>
      <w:r w:rsidRPr="00BF3941">
        <w:rPr>
          <w:rFonts w:ascii="Times New Roman" w:hAnsi="Times New Roman"/>
          <w:bCs/>
          <w:sz w:val="24"/>
          <w:szCs w:val="24"/>
          <w:lang w:eastAsia="ru-RU"/>
        </w:rPr>
        <w:t>- повернуть налево</w:t>
      </w:r>
      <w:r>
        <w:rPr>
          <w:rFonts w:ascii="Times New Roman" w:hAnsi="Times New Roman"/>
          <w:bCs/>
          <w:sz w:val="24"/>
          <w:szCs w:val="24"/>
          <w:lang w:eastAsia="ru-RU"/>
        </w:rPr>
        <w:t xml:space="preserve">  </w:t>
      </w:r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на K градусов (по отношению к прежнему направлению движения)</w:t>
      </w:r>
    </w:p>
    <w:p w:rsidR="005B5237" w:rsidRPr="00BF3941" w:rsidRDefault="005B5237" w:rsidP="00BF3941">
      <w:pPr>
        <w:spacing w:after="60" w:line="240" w:lineRule="auto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BF3941">
        <w:rPr>
          <w:rFonts w:ascii="Times New Roman" w:hAnsi="Times New Roman"/>
          <w:b/>
          <w:bCs/>
          <w:sz w:val="24"/>
          <w:szCs w:val="24"/>
          <w:lang w:eastAsia="ru-RU"/>
        </w:rPr>
        <w:t>пр K</w:t>
      </w:r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- повернуть направо на K градусов.</w:t>
      </w:r>
    </w:p>
    <w:p w:rsidR="005B5237" w:rsidRPr="00BF3941" w:rsidRDefault="005B5237" w:rsidP="00BF3941">
      <w:pPr>
        <w:spacing w:after="60" w:line="240" w:lineRule="auto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BF3941">
        <w:rPr>
          <w:rFonts w:ascii="Times New Roman" w:hAnsi="Times New Roman"/>
          <w:bCs/>
          <w:sz w:val="24"/>
          <w:szCs w:val="24"/>
          <w:lang w:eastAsia="ru-RU"/>
        </w:rPr>
        <w:t>Ползущая черепашка оставляет за собой след (линию). Изначально черепашка направлена вправо.</w:t>
      </w:r>
    </w:p>
    <w:p w:rsidR="005B5237" w:rsidRPr="00BF3941" w:rsidRDefault="005B5237" w:rsidP="00BF3941">
      <w:pPr>
        <w:spacing w:after="60" w:line="240" w:lineRule="auto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BF3941">
        <w:rPr>
          <w:rFonts w:ascii="Times New Roman" w:hAnsi="Times New Roman"/>
          <w:bCs/>
          <w:sz w:val="24"/>
          <w:szCs w:val="24"/>
          <w:lang w:eastAsia="ru-RU"/>
        </w:rPr>
        <w:t>Прилежный пятиклассник Ваня составил программу рисования “восьмерки”, а потом случайно стер из нее одну команду. Получилось вот что:</w:t>
      </w:r>
    </w:p>
    <w:p w:rsidR="005B5237" w:rsidRPr="00BF3941" w:rsidRDefault="005B5237" w:rsidP="00BF3941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BF3941">
        <w:rPr>
          <w:rFonts w:ascii="Times New Roman" w:hAnsi="Times New Roman"/>
          <w:bCs/>
          <w:sz w:val="24"/>
          <w:szCs w:val="24"/>
          <w:lang w:eastAsia="ru-RU"/>
        </w:rPr>
        <w:t>лв 45 вп 20 пр 45 вп 10 пр 45 вп 20 вп 20 пр 45 вп 25 вп 25 лв 45 вп 20 лв 45 вп 10 лв 45 вп 20 лв 45 вп 10 лв 45 вп 20 лв 45 вп 50 пр 45 вп 20</w:t>
      </w:r>
    </w:p>
    <w:p w:rsidR="005B5237" w:rsidRPr="00BF3941" w:rsidRDefault="005B5237" w:rsidP="00BF3941">
      <w:pPr>
        <w:spacing w:after="60" w:line="240" w:lineRule="auto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BF3941">
        <w:rPr>
          <w:rFonts w:ascii="Times New Roman" w:hAnsi="Times New Roman"/>
          <w:bCs/>
          <w:sz w:val="24"/>
          <w:szCs w:val="24"/>
          <w:lang w:eastAsia="ru-RU"/>
        </w:rPr>
        <w:t>Помогите восстановить исходную программу.</w:t>
      </w:r>
    </w:p>
    <w:p w:rsidR="005B5237" w:rsidRPr="00BF3941" w:rsidRDefault="005B5237" w:rsidP="00BF3941">
      <w:pPr>
        <w:spacing w:after="60" w:line="240" w:lineRule="auto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BF3941">
        <w:rPr>
          <w:rFonts w:ascii="Times New Roman" w:hAnsi="Times New Roman"/>
          <w:bCs/>
          <w:sz w:val="24"/>
          <w:szCs w:val="24"/>
          <w:lang w:eastAsia="ru-RU"/>
        </w:rPr>
        <w:t>Ответ:</w:t>
      </w:r>
    </w:p>
    <w:p w:rsidR="005B5237" w:rsidRPr="00BF3941" w:rsidRDefault="005B5237" w:rsidP="00BF3941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лв 45 вп 20 пр 45 вп 10 пр 45 вп 20 </w:t>
      </w:r>
      <w:r w:rsidRPr="00BF3941">
        <w:rPr>
          <w:rFonts w:ascii="Times New Roman" w:hAnsi="Times New Roman"/>
          <w:b/>
          <w:bCs/>
          <w:sz w:val="24"/>
          <w:szCs w:val="24"/>
          <w:lang w:eastAsia="ru-RU"/>
        </w:rPr>
        <w:t>пр 45</w:t>
      </w:r>
      <w:r w:rsidRPr="00BF3941">
        <w:rPr>
          <w:rFonts w:ascii="Times New Roman" w:hAnsi="Times New Roman"/>
          <w:bCs/>
          <w:sz w:val="24"/>
          <w:szCs w:val="24"/>
          <w:lang w:eastAsia="ru-RU"/>
        </w:rPr>
        <w:t xml:space="preserve"> вп 20 пр 45 вп 25 вп 25 лв 45 вп 20 лв 45 вп 10 лв 45 вп 20 лв 45 вп 10 лв 45 вп 20 лв 45 вп 50 пр 45 вп 20</w:t>
      </w:r>
    </w:p>
    <w:p w:rsidR="005B5237" w:rsidRPr="00863485" w:rsidRDefault="005B5237" w:rsidP="00863485">
      <w:pPr>
        <w:ind w:firstLine="284"/>
        <w:jc w:val="center"/>
        <w:rPr>
          <w:rFonts w:ascii="Times New Roman" w:hAnsi="Times New Roman"/>
          <w:bCs/>
          <w:i/>
          <w:sz w:val="24"/>
          <w:szCs w:val="24"/>
          <w:lang w:eastAsia="ru-RU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Задача </w:t>
      </w:r>
      <w:r>
        <w:rPr>
          <w:rFonts w:ascii="Arial" w:hAnsi="Arial" w:cs="Arial"/>
          <w:b/>
          <w:bCs/>
          <w:i/>
          <w:iCs/>
          <w:sz w:val="28"/>
          <w:szCs w:val="28"/>
          <w:lang w:val="en-US" w:eastAsia="ar-SA"/>
        </w:rPr>
        <w:t>E</w:t>
      </w:r>
      <w:r w:rsidRPr="00863485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Игрушки» </w:t>
      </w:r>
    </w:p>
    <w:p w:rsidR="005B5237" w:rsidRDefault="005B5237" w:rsidP="00836D68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995878">
        <w:rPr>
          <w:rFonts w:ascii="Times New Roman" w:hAnsi="Times New Roman"/>
          <w:bCs/>
          <w:sz w:val="24"/>
          <w:szCs w:val="24"/>
          <w:lang w:eastAsia="ru-RU"/>
        </w:rPr>
        <w:t>У Чебурашки есть игрушки. Они приведены в таблице.</w:t>
      </w:r>
    </w:p>
    <w:tbl>
      <w:tblPr>
        <w:tblW w:w="0" w:type="auto"/>
        <w:tblInd w:w="1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242"/>
        <w:gridCol w:w="1560"/>
        <w:gridCol w:w="1842"/>
        <w:gridCol w:w="1701"/>
      </w:tblGrid>
      <w:tr w:rsidR="005B5237" w:rsidRPr="00E263F9" w:rsidTr="00E263F9">
        <w:tc>
          <w:tcPr>
            <w:tcW w:w="1242" w:type="dxa"/>
          </w:tcPr>
          <w:p w:rsidR="005B5237" w:rsidRPr="00E263F9" w:rsidRDefault="005B5237" w:rsidP="00E263F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5B5237" w:rsidRPr="00E263F9" w:rsidRDefault="005B5237" w:rsidP="00E263F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Автомобиль</w:t>
            </w:r>
          </w:p>
        </w:tc>
        <w:tc>
          <w:tcPr>
            <w:tcW w:w="1842" w:type="dxa"/>
          </w:tcPr>
          <w:p w:rsidR="005B5237" w:rsidRPr="00E263F9" w:rsidRDefault="005B5237" w:rsidP="00E263F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Медвежонок</w:t>
            </w:r>
          </w:p>
        </w:tc>
        <w:tc>
          <w:tcPr>
            <w:tcW w:w="1701" w:type="dxa"/>
          </w:tcPr>
          <w:p w:rsidR="005B5237" w:rsidRPr="00E263F9" w:rsidRDefault="005B5237" w:rsidP="00E263F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Мяч</w:t>
            </w:r>
          </w:p>
        </w:tc>
      </w:tr>
      <w:tr w:rsidR="005B5237" w:rsidRPr="00E263F9" w:rsidTr="00E263F9">
        <w:tc>
          <w:tcPr>
            <w:tcW w:w="1242" w:type="dxa"/>
          </w:tcPr>
          <w:p w:rsidR="005B5237" w:rsidRPr="00E263F9" w:rsidRDefault="005B5237" w:rsidP="00E263F9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Цвет игрушки</w:t>
            </w:r>
          </w:p>
        </w:tc>
        <w:tc>
          <w:tcPr>
            <w:tcW w:w="1560" w:type="dxa"/>
          </w:tcPr>
          <w:p w:rsidR="005B5237" w:rsidRPr="00E263F9" w:rsidRDefault="005B5237" w:rsidP="00E263F9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Красный</w:t>
            </w:r>
          </w:p>
          <w:p w:rsidR="005B5237" w:rsidRPr="00E263F9" w:rsidRDefault="005B5237" w:rsidP="00E263F9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Зелёный</w:t>
            </w:r>
          </w:p>
        </w:tc>
        <w:tc>
          <w:tcPr>
            <w:tcW w:w="1842" w:type="dxa"/>
          </w:tcPr>
          <w:p w:rsidR="005B5237" w:rsidRPr="00E263F9" w:rsidRDefault="005B5237" w:rsidP="00E263F9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Красный</w:t>
            </w:r>
          </w:p>
          <w:p w:rsidR="005B5237" w:rsidRPr="00E263F9" w:rsidRDefault="005B5237" w:rsidP="00E263F9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Зелёный</w:t>
            </w:r>
          </w:p>
          <w:p w:rsidR="005B5237" w:rsidRPr="00E263F9" w:rsidRDefault="005B5237" w:rsidP="00E263F9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Синий</w:t>
            </w:r>
          </w:p>
          <w:p w:rsidR="005B5237" w:rsidRPr="00E263F9" w:rsidRDefault="005B5237" w:rsidP="00E263F9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Жёлтый</w:t>
            </w:r>
          </w:p>
        </w:tc>
        <w:tc>
          <w:tcPr>
            <w:tcW w:w="1701" w:type="dxa"/>
          </w:tcPr>
          <w:p w:rsidR="005B5237" w:rsidRPr="00E263F9" w:rsidRDefault="005B5237" w:rsidP="00E263F9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Синий</w:t>
            </w:r>
          </w:p>
          <w:p w:rsidR="005B5237" w:rsidRPr="00E263F9" w:rsidRDefault="005B5237" w:rsidP="00E263F9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Жёлтый </w:t>
            </w:r>
          </w:p>
          <w:p w:rsidR="005B5237" w:rsidRPr="00E263F9" w:rsidRDefault="005B5237" w:rsidP="00E263F9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263F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Красный</w:t>
            </w:r>
          </w:p>
          <w:p w:rsidR="005B5237" w:rsidRPr="00E263F9" w:rsidRDefault="005B5237" w:rsidP="00E263F9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:rsidR="005B5237" w:rsidRDefault="005B5237" w:rsidP="00836D68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>
        <w:rPr>
          <w:rFonts w:ascii="Times New Roman" w:hAnsi="Times New Roman"/>
          <w:bCs/>
          <w:sz w:val="24"/>
          <w:szCs w:val="24"/>
          <w:lang w:eastAsia="ru-RU"/>
        </w:rPr>
        <w:t>Он хочет выбрать из этих игрушек один автомобиль, один мяч и одного медвежонка различных цветов. Сколько у него есть вариантов выбора?</w:t>
      </w:r>
    </w:p>
    <w:p w:rsidR="005B5237" w:rsidRPr="009A3B39" w:rsidRDefault="005B5237" w:rsidP="00836D68">
      <w:pPr>
        <w:spacing w:after="120" w:line="240" w:lineRule="auto"/>
        <w:ind w:firstLine="284"/>
        <w:jc w:val="both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625D84">
        <w:rPr>
          <w:rFonts w:ascii="Times New Roman" w:hAnsi="Times New Roman"/>
          <w:b/>
          <w:bCs/>
          <w:sz w:val="24"/>
          <w:szCs w:val="24"/>
          <w:lang w:eastAsia="ru-RU"/>
        </w:rPr>
        <w:t>Ответ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: 1</w:t>
      </w:r>
      <w:r w:rsidRPr="009A3B39">
        <w:rPr>
          <w:rFonts w:ascii="Times New Roman" w:hAnsi="Times New Roman"/>
          <w:b/>
          <w:bCs/>
          <w:sz w:val="24"/>
          <w:szCs w:val="24"/>
          <w:lang w:eastAsia="ru-RU"/>
        </w:rPr>
        <w:t>0</w:t>
      </w:r>
    </w:p>
    <w:p w:rsidR="005B5237" w:rsidRPr="00625D84" w:rsidRDefault="005B5237" w:rsidP="00836D68">
      <w:pPr>
        <w:spacing w:after="120" w:line="240" w:lineRule="auto"/>
        <w:ind w:firstLine="284"/>
        <w:jc w:val="both"/>
        <w:rPr>
          <w:rFonts w:ascii="Times New Roman" w:hAnsi="Times New Roman"/>
          <w:b/>
          <w:bCs/>
          <w:sz w:val="24"/>
          <w:szCs w:val="24"/>
          <w:lang w:eastAsia="ru-RU"/>
        </w:rPr>
      </w:pPr>
      <w:r>
        <w:rPr>
          <w:noProof/>
          <w:lang w:eastAsia="ru-RU"/>
        </w:rPr>
        <w:pict>
          <v:shape id="Прямая со стрелкой 43" o:spid="_x0000_s1036" type="#_x0000_t32" style="position:absolute;left:0;text-align:left;margin-left:352.4pt;margin-top:11.9pt;width:76.55pt;height:33.45pt;flip:y;z-index:251668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" strokecolor="windowText">
            <v:stroke endarrow="open"/>
          </v:shape>
        </w:pict>
      </w:r>
      <w:r>
        <w:rPr>
          <w:noProof/>
          <w:lang w:eastAsia="ru-RU"/>
        </w:rPr>
        <w:pict>
          <v:shape id="Прямая со стрелкой 42" o:spid="_x0000_s1037" type="#_x0000_t32" style="position:absolute;left:0;text-align:left;margin-left:352.45pt;margin-top:12.95pt;width:40pt;height:32.35pt;flip:y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" strokecolor="windowText">
            <v:stroke endarrow="open"/>
          </v:shape>
        </w:pict>
      </w:r>
      <w:r>
        <w:rPr>
          <w:noProof/>
          <w:lang w:eastAsia="ru-RU"/>
        </w:rPr>
        <w:pict>
          <v:shape id="Прямая со стрелкой 40" o:spid="_x0000_s1038" type="#_x0000_t32" style="position:absolute;left:0;text-align:left;margin-left:304.75pt;margin-top:12.45pt;width:53.2pt;height:32.85pt;flip:y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" strokecolor="windowText">
            <v:stroke endarrow="open"/>
          </v:shape>
        </w:pict>
      </w:r>
      <w:r>
        <w:rPr>
          <w:noProof/>
          <w:lang w:eastAsia="ru-RU"/>
        </w:rPr>
        <w:pict>
          <v:shape id="Прямая со стрелкой 44" o:spid="_x0000_s1039" type="#_x0000_t32" style="position:absolute;left:0;text-align:left;margin-left:303.25pt;margin-top:12.45pt;width:10.15pt;height:36.95pt;flip:y;z-index:251670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" strokecolor="windowText">
            <v:stroke endarrow="open"/>
          </v:shape>
        </w:pict>
      </w:r>
      <w:r>
        <w:rPr>
          <w:noProof/>
          <w:lang w:eastAsia="ru-RU"/>
        </w:rPr>
        <w:pict>
          <v:shape id="Прямая со стрелкой 37" o:spid="_x0000_s1040" type="#_x0000_t32" style="position:absolute;left:0;text-align:left;margin-left:277.9pt;margin-top:9.4pt;width:12.65pt;height:37pt;flip:y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" strokecolor="windowText">
            <v:stroke endarrow="open"/>
          </v:shape>
        </w:pict>
      </w:r>
      <w:r>
        <w:rPr>
          <w:noProof/>
          <w:lang w:eastAsia="ru-RU"/>
        </w:rPr>
        <w:pict>
          <v:shape id="Прямая со стрелкой 36" o:spid="_x0000_s1041" type="#_x0000_t32" style="position:absolute;left:0;text-align:left;margin-left:264.65pt;margin-top:12.45pt;width:12.65pt;height:33.9pt;flip:x y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" strokecolor="windowText">
            <v:stroke endarrow="open"/>
          </v:shape>
        </w:pict>
      </w:r>
      <w:r>
        <w:rPr>
          <w:noProof/>
          <w:lang w:eastAsia="ru-RU"/>
        </w:rPr>
        <w:pict>
          <v:shape id="Прямая со стрелкой 38" o:spid="_x0000_s1042" type="#_x0000_t32" style="position:absolute;left:0;text-align:left;margin-left:277.7pt;margin-top:46.2pt;width:12.65pt;height:33.9pt;flip:x y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" strokecolor="windowText">
            <v:stroke endarrow="open"/>
          </v:shape>
        </w:pict>
      </w:r>
      <w:r>
        <w:rPr>
          <w:noProof/>
          <w:lang w:eastAsia="ru-RU"/>
        </w:rPr>
        <w:pict>
          <v:shape id="Прямая со стрелкой 39" o:spid="_x0000_s1043" type="#_x0000_t32" style="position:absolute;left:0;text-align:left;margin-left:293.55pt;margin-top:46.45pt;width:58.8pt;height:36.4pt;flip:y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" strokecolor="windowText">
            <v:stroke endarrow="open"/>
          </v:shape>
        </w:pict>
      </w:r>
      <w:r>
        <w:rPr>
          <w:noProof/>
          <w:lang w:eastAsia="ru-RU"/>
        </w:rPr>
        <w:pict>
          <v:shape id="Прямая со стрелкой 41" o:spid="_x0000_s1044" type="#_x0000_t32" style="position:absolute;left:0;text-align:left;margin-left:293.55pt;margin-top:45.4pt;width:8.1pt;height:37.35pt;flip:y;z-index:251666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" strokecolor="windowText">
            <v:stroke endarrow="open"/>
          </v:shape>
        </w:pict>
      </w:r>
      <w:r>
        <w:rPr>
          <w:noProof/>
          <w:lang w:eastAsia="ru-RU"/>
        </w:rPr>
        <w:pict>
          <v:shape id="Прямая со стрелкой 30" o:spid="_x0000_s1045" type="#_x0000_t32" style="position:absolute;left:0;text-align:left;margin-left:152.65pt;margin-top:12.5pt;width:16.25pt;height:29.9pt;flip:y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" strokecolor="windowText">
            <v:stroke endarrow="open"/>
          </v:shape>
        </w:pict>
      </w:r>
      <w:r>
        <w:rPr>
          <w:noProof/>
          <w:lang w:eastAsia="ru-RU"/>
        </w:rPr>
        <w:pict>
          <v:shape id="Прямая со стрелкой 28" o:spid="_x0000_s1046" type="#_x0000_t32" style="position:absolute;left:0;text-align:left;margin-left:105pt;margin-top:12.45pt;width:38.55pt;height:29.9pt;flip:y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" strokecolor="windowText">
            <v:stroke endarrow="open"/>
          </v:shape>
        </w:pict>
      </w:r>
      <w:r>
        <w:rPr>
          <w:noProof/>
          <w:lang w:eastAsia="ru-RU"/>
        </w:rPr>
        <w:pict>
          <v:shape id="Прямая со стрелкой 24" o:spid="_x0000_s1047" type="#_x0000_t32" style="position:absolute;left:0;text-align:left;margin-left:78.1pt;margin-top:12.45pt;width:8.1pt;height:30.9pt;flip:y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" strokecolor="windowText">
            <v:stroke endarrow="open"/>
          </v:shape>
        </w:pict>
      </w:r>
      <w:r>
        <w:rPr>
          <w:noProof/>
          <w:lang w:eastAsia="ru-RU"/>
        </w:rPr>
        <w:pict>
          <v:shape id="Прямая со стрелкой 23" o:spid="_x0000_s1048" type="#_x0000_t32" style="position:absolute;left:0;text-align:left;margin-left:64.9pt;margin-top:9.4pt;width:12.65pt;height:33.9pt;flip:x y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" strokecolor="windowText">
            <v:stroke endarrow="open"/>
          </v:shape>
        </w:pict>
      </w:r>
      <w:r w:rsidRPr="00625D84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Ответ: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 </w:t>
      </w:r>
      <w:r w:rsidRPr="00625D84">
        <w:rPr>
          <w:rFonts w:ascii="Times New Roman" w:hAnsi="Times New Roman"/>
          <w:bCs/>
          <w:sz w:val="24"/>
          <w:szCs w:val="24"/>
          <w:lang w:eastAsia="ru-RU"/>
        </w:rPr>
        <w:t>син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  жёлт  жёлт    син  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ab/>
      </w:r>
      <w:r w:rsidRPr="009A3B39">
        <w:rPr>
          <w:rFonts w:ascii="Times New Roman" w:hAnsi="Times New Roman"/>
          <w:b/>
          <w:bCs/>
          <w:sz w:val="24"/>
          <w:szCs w:val="24"/>
          <w:lang w:eastAsia="ru-RU"/>
        </w:rPr>
        <w:tab/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син  жёлт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ab/>
        <w:t>жёлт  крас  син  красн</w:t>
      </w:r>
    </w:p>
    <w:p w:rsidR="005B5237" w:rsidRDefault="005B5237" w:rsidP="00836D68">
      <w:pPr>
        <w:spacing w:after="120" w:line="240" w:lineRule="auto"/>
        <w:ind w:firstLine="284"/>
        <w:jc w:val="both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5B5237" w:rsidRDefault="005B5237" w:rsidP="00836D68">
      <w:pPr>
        <w:spacing w:after="120" w:line="240" w:lineRule="auto"/>
        <w:ind w:firstLine="284"/>
        <w:jc w:val="both"/>
        <w:rPr>
          <w:rFonts w:ascii="Times New Roman" w:hAnsi="Times New Roman"/>
          <w:b/>
          <w:bCs/>
          <w:sz w:val="24"/>
          <w:szCs w:val="24"/>
          <w:lang w:eastAsia="ru-RU"/>
        </w:rPr>
      </w:pPr>
      <w:r>
        <w:rPr>
          <w:noProof/>
          <w:lang w:eastAsia="ru-RU"/>
        </w:rPr>
        <w:pict>
          <v:shape id="Прямая со стрелкой 29" o:spid="_x0000_s1049" type="#_x0000_t32" style="position:absolute;left:0;text-align:left;margin-left:93.8pt;margin-top:2.75pt;width:8.1pt;height:37.35pt;flip:y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" strokecolor="windowText">
            <v:stroke endarrow="open"/>
          </v:shape>
        </w:pict>
      </w:r>
      <w:r>
        <w:rPr>
          <w:noProof/>
          <w:lang w:eastAsia="ru-RU"/>
        </w:rPr>
        <w:pict>
          <v:shape id="Прямая со стрелкой 27" o:spid="_x0000_s1050" type="#_x0000_t32" style="position:absolute;left:0;text-align:left;margin-left:93.85pt;margin-top:3.8pt;width:58.8pt;height:36.4pt;flip:y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" strokecolor="windowText">
            <v:stroke endarrow="open"/>
          </v:shape>
        </w:pict>
      </w:r>
      <w:r>
        <w:rPr>
          <w:noProof/>
          <w:lang w:eastAsia="ru-RU"/>
        </w:rPr>
        <w:pict>
          <v:shape id="Прямая со стрелкой 26" o:spid="_x0000_s1051" type="#_x0000_t32" style="position:absolute;left:0;text-align:left;margin-left:93.8pt;margin-top:3.3pt;width:8.1pt;height:30.85pt;flip:y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" strokecolor="windowText">
            <v:stroke endarrow="open"/>
          </v:shape>
        </w:pict>
      </w:r>
      <w:r>
        <w:rPr>
          <w:noProof/>
          <w:lang w:eastAsia="ru-RU"/>
        </w:rPr>
        <w:pict>
          <v:shape id="Прямая со стрелкой 25" o:spid="_x0000_s1052" type="#_x0000_t32" style="position:absolute;left:0;text-align:left;margin-left:77.95pt;margin-top:3.6pt;width:12.65pt;height:33.9pt;flip:x y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" strokecolor="windowText">
            <v:stroke endarrow="open"/>
          </v:shape>
        </w:pict>
      </w:r>
      <w:r w:rsidRPr="00625D84">
        <w:rPr>
          <w:rFonts w:ascii="Times New Roman" w:hAnsi="Times New Roman"/>
          <w:b/>
          <w:bCs/>
          <w:i/>
          <w:sz w:val="24"/>
          <w:szCs w:val="24"/>
          <w:lang w:eastAsia="ru-RU"/>
        </w:rPr>
        <w:t>медведь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 зел 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ab/>
        <w:t>син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ab/>
        <w:t xml:space="preserve">    жёлт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ab/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ab/>
        <w:t>красн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ab/>
        <w:t xml:space="preserve">       син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ab/>
        <w:t xml:space="preserve"> жёлт</w:t>
      </w:r>
    </w:p>
    <w:p w:rsidR="005B5237" w:rsidRPr="00625D84" w:rsidRDefault="005B5237" w:rsidP="00836D68">
      <w:pPr>
        <w:spacing w:after="120" w:line="240" w:lineRule="auto"/>
        <w:ind w:firstLine="284"/>
        <w:jc w:val="both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5B5237" w:rsidRPr="00625D84" w:rsidRDefault="005B5237" w:rsidP="00836D68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625D84">
        <w:rPr>
          <w:rFonts w:ascii="Times New Roman" w:hAnsi="Times New Roman"/>
          <w:b/>
          <w:bCs/>
          <w:i/>
          <w:sz w:val="24"/>
          <w:szCs w:val="24"/>
          <w:lang w:eastAsia="ru-RU"/>
        </w:rPr>
        <w:t>автомобиль</w:t>
      </w:r>
      <w:r>
        <w:rPr>
          <w:rFonts w:ascii="Times New Roman" w:hAnsi="Times New Roman"/>
          <w:bCs/>
          <w:sz w:val="24"/>
          <w:szCs w:val="24"/>
          <w:lang w:eastAsia="ru-RU"/>
        </w:rPr>
        <w:t xml:space="preserve"> красный</w:t>
      </w:r>
      <w:r>
        <w:rPr>
          <w:rFonts w:ascii="Times New Roman" w:hAnsi="Times New Roman"/>
          <w:bCs/>
          <w:sz w:val="24"/>
          <w:szCs w:val="24"/>
          <w:lang w:eastAsia="ru-RU"/>
        </w:rPr>
        <w:tab/>
      </w:r>
      <w:r>
        <w:rPr>
          <w:rFonts w:ascii="Times New Roman" w:hAnsi="Times New Roman"/>
          <w:bCs/>
          <w:sz w:val="24"/>
          <w:szCs w:val="24"/>
          <w:lang w:eastAsia="ru-RU"/>
        </w:rPr>
        <w:tab/>
      </w:r>
      <w:r>
        <w:rPr>
          <w:rFonts w:ascii="Times New Roman" w:hAnsi="Times New Roman"/>
          <w:bCs/>
          <w:sz w:val="24"/>
          <w:szCs w:val="24"/>
          <w:lang w:eastAsia="ru-RU"/>
        </w:rPr>
        <w:tab/>
      </w:r>
      <w:r>
        <w:rPr>
          <w:rFonts w:ascii="Times New Roman" w:hAnsi="Times New Roman"/>
          <w:bCs/>
          <w:sz w:val="24"/>
          <w:szCs w:val="24"/>
          <w:lang w:eastAsia="ru-RU"/>
        </w:rPr>
        <w:tab/>
        <w:t>зелёный</w:t>
      </w:r>
    </w:p>
    <w:p w:rsidR="005B5237" w:rsidRPr="00863485" w:rsidRDefault="005B5237" w:rsidP="00863485">
      <w:pPr>
        <w:ind w:firstLine="284"/>
        <w:jc w:val="center"/>
        <w:rPr>
          <w:rFonts w:ascii="Times New Roman" w:hAnsi="Times New Roman"/>
          <w:bCs/>
          <w:i/>
          <w:sz w:val="24"/>
          <w:szCs w:val="24"/>
          <w:lang w:eastAsia="ru-RU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Задача </w:t>
      </w:r>
      <w:r>
        <w:rPr>
          <w:rFonts w:ascii="Arial" w:hAnsi="Arial" w:cs="Arial"/>
          <w:b/>
          <w:bCs/>
          <w:i/>
          <w:iCs/>
          <w:sz w:val="28"/>
          <w:szCs w:val="28"/>
          <w:lang w:val="en-US" w:eastAsia="ar-SA"/>
        </w:rPr>
        <w:t>F</w:t>
      </w:r>
      <w:r w:rsidRPr="00863485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eastAsia="ru-RU"/>
        </w:rPr>
        <w:t>«</w:t>
      </w:r>
      <w:r w:rsidRPr="000C1A26">
        <w:rPr>
          <w:rFonts w:ascii="Times New Roman" w:hAnsi="Times New Roman"/>
          <w:b/>
          <w:bCs/>
          <w:sz w:val="24"/>
          <w:szCs w:val="24"/>
          <w:lang w:eastAsia="ru-RU"/>
        </w:rPr>
        <w:t>Схема</w:t>
      </w:r>
      <w:r>
        <w:rPr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» </w:t>
      </w:r>
    </w:p>
    <w:tbl>
      <w:tblPr>
        <w:tblW w:w="0" w:type="auto"/>
        <w:tblLook w:val="01E0"/>
      </w:tblPr>
      <w:tblGrid>
        <w:gridCol w:w="5580"/>
        <w:gridCol w:w="5125"/>
      </w:tblGrid>
      <w:tr w:rsidR="005B5237" w:rsidRPr="00E263F9" w:rsidTr="00B1714A">
        <w:tc>
          <w:tcPr>
            <w:tcW w:w="5139" w:type="dxa"/>
          </w:tcPr>
          <w:p w:rsidR="005B5237" w:rsidRPr="008A2CE5" w:rsidRDefault="005B5237" w:rsidP="008A2CE5">
            <w:pPr>
              <w:ind w:firstLine="284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</w:pPr>
            <w:r w:rsidRPr="00E263F9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Рисунок 3" o:spid="_x0000_i1027" type="#_x0000_t75" alt="Cxema2" style="width:254.25pt;height:223.5pt;visibility:visible">
                  <v:imagedata r:id="rId6" o:title=""/>
                </v:shape>
              </w:pict>
            </w:r>
          </w:p>
        </w:tc>
        <w:tc>
          <w:tcPr>
            <w:tcW w:w="5849" w:type="dxa"/>
          </w:tcPr>
          <w:p w:rsidR="005B5237" w:rsidRPr="008A2CE5" w:rsidRDefault="005B5237" w:rsidP="008A2CE5">
            <w:pPr>
              <w:ind w:firstLine="284"/>
              <w:jc w:val="both"/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</w:pP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Электрическая схема (см. рисунок) управляется четырьмя переключателями: 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A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, 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B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, 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C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 и 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D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>. Каждый из переключателей может находиться в одном из двух состояний: в верхнем (на схеме обозначено как "0") или нижнем (на схеме обозначено как "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I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"). Черные контакты (на схеме обозначены горизонтальными толстыми прямоугольниками) присоединены к пластиковым серым направляющим и сдвигаются вверх или вниз при соответствующем положении переключателей. При этом они могут замыкать или размыкать электрическую сеть. В результате на лампочки 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F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vertAlign w:val="subscript"/>
                <w:lang w:eastAsia="ru-RU"/>
              </w:rPr>
              <w:t>1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 и 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F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vertAlign w:val="subscript"/>
                <w:lang w:eastAsia="ru-RU"/>
              </w:rPr>
              <w:t>2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 может подаваться напряжение от батареи и лампочки могут светиться. Так, например, в нарисованном положении контакты 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A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 и 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C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 для лампочки 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F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vertAlign w:val="subscript"/>
                <w:lang w:eastAsia="ru-RU"/>
              </w:rPr>
              <w:t>2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 замкнуты и лампочка 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F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vertAlign w:val="subscript"/>
                <w:lang w:eastAsia="ru-RU"/>
              </w:rPr>
              <w:t>2</w:t>
            </w:r>
            <w:r w:rsidRPr="008A2CE5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 светится.</w:t>
            </w:r>
          </w:p>
        </w:tc>
      </w:tr>
    </w:tbl>
    <w:p w:rsidR="005B5237" w:rsidRPr="008A2CE5" w:rsidRDefault="005B5237" w:rsidP="008A2CE5">
      <w:pPr>
        <w:ind w:firstLine="284"/>
        <w:rPr>
          <w:rFonts w:ascii="Times New Roman" w:hAnsi="Times New Roman"/>
          <w:bCs/>
          <w:noProof/>
          <w:sz w:val="24"/>
          <w:szCs w:val="24"/>
          <w:lang w:eastAsia="ru-RU"/>
        </w:rPr>
      </w:pP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Лампочка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F</w:t>
      </w:r>
      <w:r w:rsidRPr="008A2CE5">
        <w:rPr>
          <w:rFonts w:ascii="Times New Roman" w:hAnsi="Times New Roman"/>
          <w:bCs/>
          <w:noProof/>
          <w:sz w:val="24"/>
          <w:szCs w:val="24"/>
          <w:vertAlign w:val="subscript"/>
          <w:lang w:eastAsia="ru-RU"/>
        </w:rPr>
        <w:t>1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 также светится, потому что замкнуты контакты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B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 и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D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>.</w:t>
      </w:r>
    </w:p>
    <w:p w:rsidR="005B5237" w:rsidRPr="008A2CE5" w:rsidRDefault="005B5237" w:rsidP="008A2CE5">
      <w:pPr>
        <w:ind w:firstLine="284"/>
        <w:jc w:val="both"/>
        <w:rPr>
          <w:rFonts w:ascii="Times New Roman" w:hAnsi="Times New Roman"/>
          <w:bCs/>
          <w:noProof/>
          <w:sz w:val="24"/>
          <w:szCs w:val="24"/>
          <w:lang w:eastAsia="ru-RU"/>
        </w:rPr>
      </w:pP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Перечислите все такие положения переключателей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A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,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B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,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C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 и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D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, при которых лампочка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F</w:t>
      </w:r>
      <w:r w:rsidRPr="008A2CE5">
        <w:rPr>
          <w:rFonts w:ascii="Times New Roman" w:hAnsi="Times New Roman"/>
          <w:bCs/>
          <w:noProof/>
          <w:sz w:val="24"/>
          <w:szCs w:val="24"/>
          <w:vertAlign w:val="subscript"/>
          <w:lang w:eastAsia="ru-RU"/>
        </w:rPr>
        <w:t>1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 светится, а лампочка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F</w:t>
      </w:r>
      <w:r w:rsidRPr="008A2CE5">
        <w:rPr>
          <w:rFonts w:ascii="Times New Roman" w:hAnsi="Times New Roman"/>
          <w:bCs/>
          <w:noProof/>
          <w:sz w:val="24"/>
          <w:szCs w:val="24"/>
          <w:vertAlign w:val="subscript"/>
          <w:lang w:eastAsia="ru-RU"/>
        </w:rPr>
        <w:t>2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 </w:t>
      </w:r>
      <w:r w:rsidRPr="008A2CE5">
        <w:rPr>
          <w:rFonts w:ascii="Times New Roman" w:hAnsi="Times New Roman"/>
          <w:b/>
          <w:bCs/>
          <w:noProof/>
          <w:sz w:val="24"/>
          <w:szCs w:val="24"/>
          <w:lang w:eastAsia="ru-RU"/>
        </w:rPr>
        <w:t>не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 светится. Ответ дайте в виде последовательности четырехзначных чисел, разделенных пробелами, в которых используются только цифры 0 и 1. Например, положению переключателей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A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=0,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B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>=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I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,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C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=0, </w:t>
      </w:r>
      <w:r w:rsidRPr="008A2CE5">
        <w:rPr>
          <w:rFonts w:ascii="Times New Roman" w:hAnsi="Times New Roman"/>
          <w:bCs/>
          <w:noProof/>
          <w:sz w:val="24"/>
          <w:szCs w:val="24"/>
          <w:lang w:val="en-US" w:eastAsia="ru-RU"/>
        </w:rPr>
        <w:t>D</w:t>
      </w: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>=1 соответствует четырехзначное число 0101.</w:t>
      </w:r>
    </w:p>
    <w:p w:rsidR="005B5237" w:rsidRPr="008A2CE5" w:rsidRDefault="005B5237" w:rsidP="008A2CE5">
      <w:pPr>
        <w:ind w:firstLine="284"/>
        <w:jc w:val="center"/>
        <w:rPr>
          <w:rFonts w:ascii="Times New Roman" w:hAnsi="Times New Roman"/>
          <w:bCs/>
          <w:noProof/>
          <w:sz w:val="24"/>
          <w:szCs w:val="24"/>
          <w:lang w:eastAsia="ru-RU"/>
        </w:rPr>
      </w:pPr>
    </w:p>
    <w:p w:rsidR="005B5237" w:rsidRPr="008A2CE5" w:rsidRDefault="005B5237" w:rsidP="008A2CE5">
      <w:pPr>
        <w:ind w:firstLine="284"/>
        <w:rPr>
          <w:rFonts w:ascii="Times New Roman" w:hAnsi="Times New Roman"/>
          <w:bCs/>
          <w:noProof/>
          <w:sz w:val="24"/>
          <w:szCs w:val="24"/>
          <w:lang w:eastAsia="ru-RU"/>
        </w:rPr>
      </w:pPr>
      <w:r w:rsidRPr="008A2CE5">
        <w:rPr>
          <w:rFonts w:ascii="Times New Roman" w:hAnsi="Times New Roman"/>
          <w:bCs/>
          <w:noProof/>
          <w:sz w:val="24"/>
          <w:szCs w:val="24"/>
          <w:lang w:eastAsia="ru-RU"/>
        </w:rPr>
        <w:t>// Ответ: 0111 1001 1101</w:t>
      </w:r>
    </w:p>
    <w:p w:rsidR="005B5237" w:rsidRPr="00863485" w:rsidRDefault="005B5237" w:rsidP="00863485">
      <w:pPr>
        <w:ind w:firstLine="284"/>
        <w:jc w:val="center"/>
        <w:rPr>
          <w:rFonts w:ascii="Times New Roman" w:hAnsi="Times New Roman"/>
          <w:bCs/>
          <w:i/>
          <w:sz w:val="24"/>
          <w:szCs w:val="24"/>
          <w:lang w:eastAsia="ru-RU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Задача </w:t>
      </w:r>
      <w:r>
        <w:rPr>
          <w:rFonts w:ascii="Arial" w:hAnsi="Arial" w:cs="Arial"/>
          <w:b/>
          <w:bCs/>
          <w:i/>
          <w:iCs/>
          <w:sz w:val="28"/>
          <w:szCs w:val="28"/>
          <w:lang w:val="en-US" w:eastAsia="ar-SA"/>
        </w:rPr>
        <w:t>G</w:t>
      </w:r>
      <w:r w:rsidRPr="00863485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 </w:t>
      </w:r>
      <w:r w:rsidRPr="000C1A26">
        <w:rPr>
          <w:rFonts w:ascii="Times New Roman" w:hAnsi="Times New Roman"/>
          <w:b/>
          <w:bCs/>
          <w:sz w:val="24"/>
          <w:szCs w:val="24"/>
          <w:lang w:eastAsia="ru-RU"/>
        </w:rPr>
        <w:t>«Друзья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» </w:t>
      </w:r>
      <w:r w:rsidRPr="00863485">
        <w:rPr>
          <w:rFonts w:ascii="Times New Roman" w:hAnsi="Times New Roman"/>
          <w:bCs/>
          <w:i/>
          <w:sz w:val="24"/>
          <w:szCs w:val="24"/>
          <w:lang w:eastAsia="ru-RU"/>
        </w:rPr>
        <w:t>(</w:t>
      </w:r>
      <w:r>
        <w:rPr>
          <w:rFonts w:ascii="Times New Roman" w:hAnsi="Times New Roman"/>
          <w:bCs/>
          <w:i/>
          <w:sz w:val="24"/>
          <w:szCs w:val="24"/>
          <w:lang w:eastAsia="ru-RU"/>
        </w:rPr>
        <w:t>ГУАП</w:t>
      </w:r>
      <w:r w:rsidRPr="00863485">
        <w:rPr>
          <w:rFonts w:ascii="Times New Roman" w:hAnsi="Times New Roman"/>
          <w:bCs/>
          <w:i/>
          <w:sz w:val="24"/>
          <w:szCs w:val="24"/>
          <w:lang w:eastAsia="ru-RU"/>
        </w:rPr>
        <w:t>)</w:t>
      </w:r>
    </w:p>
    <w:p w:rsidR="005B5237" w:rsidRPr="007F394D" w:rsidRDefault="005B5237" w:rsidP="007F394D">
      <w:pPr>
        <w:spacing w:after="60" w:line="240" w:lineRule="auto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7F394D">
        <w:rPr>
          <w:rFonts w:ascii="Times New Roman" w:hAnsi="Times New Roman"/>
          <w:bCs/>
          <w:sz w:val="24"/>
          <w:szCs w:val="24"/>
          <w:lang w:eastAsia="ru-RU"/>
        </w:rPr>
        <w:t>В одной комнате собралось пять друзей: троим из них по 25 лет, одному 23 года, а еще одному 27 лет. Также известно, что каждый из них имеет машины разных марок (Волга, БМВ, Вольво, Рено и  Ауди), и еще известно следующее:</w:t>
      </w:r>
    </w:p>
    <w:p w:rsidR="005B5237" w:rsidRPr="007F394D" w:rsidRDefault="005B5237" w:rsidP="007F394D">
      <w:pPr>
        <w:numPr>
          <w:ilvl w:val="0"/>
          <w:numId w:val="7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 xml:space="preserve">Максим, накануне вечера был в гостях у Павла </w:t>
      </w:r>
    </w:p>
    <w:p w:rsidR="005B5237" w:rsidRPr="007F394D" w:rsidRDefault="005B5237" w:rsidP="007F394D">
      <w:pPr>
        <w:numPr>
          <w:ilvl w:val="0"/>
          <w:numId w:val="7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>Антону столько же лет, сколько и владельцу Вольво и еще одному другу;</w:t>
      </w:r>
    </w:p>
    <w:p w:rsidR="005B5237" w:rsidRPr="007F394D" w:rsidRDefault="005B5237" w:rsidP="007F394D">
      <w:pPr>
        <w:numPr>
          <w:ilvl w:val="0"/>
          <w:numId w:val="7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>Сергей чуть было не купил Рено, но потом по совету своего друга владельца Вольво выбрал другую марку автомобиля;</w:t>
      </w:r>
    </w:p>
    <w:p w:rsidR="005B5237" w:rsidRPr="007F394D" w:rsidRDefault="005B5237" w:rsidP="007F394D">
      <w:pPr>
        <w:numPr>
          <w:ilvl w:val="0"/>
          <w:numId w:val="7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>Владелец Ауди и Сергей - неразлучные друзья;</w:t>
      </w:r>
    </w:p>
    <w:p w:rsidR="005B5237" w:rsidRPr="007F394D" w:rsidRDefault="005B5237" w:rsidP="007F394D">
      <w:pPr>
        <w:numPr>
          <w:ilvl w:val="0"/>
          <w:numId w:val="7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>На днях владелец Рено вместе со Славой и Павлом побывал у кого-то в гостях;</w:t>
      </w:r>
    </w:p>
    <w:p w:rsidR="005B5237" w:rsidRPr="007F394D" w:rsidRDefault="005B5237" w:rsidP="007F394D">
      <w:pPr>
        <w:numPr>
          <w:ilvl w:val="0"/>
          <w:numId w:val="7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>Недавно у владельца Волги завалило снегом гараж, и он попросил Павла помочь владельцу Ауди отчистить проезд;</w:t>
      </w:r>
    </w:p>
    <w:p w:rsidR="005B5237" w:rsidRPr="007F394D" w:rsidRDefault="005B5237" w:rsidP="007F394D">
      <w:pPr>
        <w:numPr>
          <w:ilvl w:val="0"/>
          <w:numId w:val="7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>Антон старше по возрасту Павла, а Слава – старше Сергея;</w:t>
      </w:r>
    </w:p>
    <w:p w:rsidR="005B5237" w:rsidRPr="007F394D" w:rsidRDefault="005B5237" w:rsidP="007F394D">
      <w:pPr>
        <w:spacing w:after="60" w:line="240" w:lineRule="auto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7F394D">
        <w:rPr>
          <w:rFonts w:ascii="Times New Roman" w:hAnsi="Times New Roman"/>
          <w:bCs/>
          <w:sz w:val="24"/>
          <w:szCs w:val="24"/>
          <w:lang w:eastAsia="ru-RU"/>
        </w:rPr>
        <w:t xml:space="preserve">  Определите имя каждого из друзей, его возраст и марку автомобиля на котором он ездит.</w:t>
      </w:r>
    </w:p>
    <w:p w:rsidR="005B5237" w:rsidRPr="00624CE0" w:rsidRDefault="005B5237" w:rsidP="00624CE0">
      <w:pPr>
        <w:spacing w:after="60" w:line="240" w:lineRule="auto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7F394D">
        <w:rPr>
          <w:rFonts w:ascii="Times New Roman" w:hAnsi="Times New Roman"/>
          <w:bCs/>
          <w:sz w:val="24"/>
          <w:szCs w:val="24"/>
          <w:lang w:eastAsia="ru-RU"/>
        </w:rPr>
        <w:t>Ответ: Антон – 25 – Рено; Сергей – 25 - Волга; Павел – 23 - БМВ; Слава – 27 – Ауди; Максим – 25 – Вольво.</w:t>
      </w:r>
    </w:p>
    <w:p w:rsidR="005B5237" w:rsidRDefault="005B5237">
      <w:pPr>
        <w:rPr>
          <w:b/>
          <w:bCs/>
        </w:rPr>
      </w:pPr>
      <w:r>
        <w:rPr>
          <w:b/>
          <w:bCs/>
        </w:rPr>
        <w:br w:type="page"/>
      </w:r>
    </w:p>
    <w:p w:rsidR="005B5237" w:rsidRPr="00995878" w:rsidRDefault="005B5237" w:rsidP="00995878">
      <w:pPr>
        <w:spacing w:after="0" w:line="240" w:lineRule="auto"/>
        <w:jc w:val="center"/>
        <w:rPr>
          <w:b/>
          <w:bCs/>
        </w:rPr>
      </w:pPr>
      <w:r w:rsidRPr="00995878">
        <w:rPr>
          <w:b/>
          <w:bCs/>
        </w:rPr>
        <w:t xml:space="preserve">2012-2013 учебный год </w:t>
      </w:r>
    </w:p>
    <w:p w:rsidR="005B5237" w:rsidRPr="00995878" w:rsidRDefault="005B5237" w:rsidP="00995878">
      <w:pPr>
        <w:spacing w:after="0" w:line="240" w:lineRule="auto"/>
        <w:jc w:val="center"/>
        <w:rPr>
          <w:b/>
          <w:bCs/>
        </w:rPr>
      </w:pPr>
      <w:r w:rsidRPr="00995878">
        <w:rPr>
          <w:b/>
          <w:bCs/>
        </w:rPr>
        <w:t>Районны</w:t>
      </w:r>
      <w:r>
        <w:rPr>
          <w:b/>
          <w:bCs/>
        </w:rPr>
        <w:t>й тур олимпиады по информатике 8</w:t>
      </w:r>
      <w:r w:rsidRPr="00995878">
        <w:rPr>
          <w:b/>
          <w:bCs/>
        </w:rPr>
        <w:t xml:space="preserve"> класс (7 задач)</w:t>
      </w:r>
    </w:p>
    <w:p w:rsidR="005B5237" w:rsidRPr="00836D68" w:rsidRDefault="005B5237" w:rsidP="00D73F81">
      <w:pPr>
        <w:ind w:firstLine="284"/>
        <w:jc w:val="center"/>
        <w:rPr>
          <w:rFonts w:ascii="Arial" w:hAnsi="Arial" w:cs="Arial"/>
          <w:bCs/>
          <w:i/>
          <w:iCs/>
          <w:sz w:val="28"/>
          <w:szCs w:val="28"/>
          <w:lang w:eastAsia="ar-SA"/>
        </w:rPr>
      </w:pPr>
      <w:r w:rsidRPr="00863485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>Задача А.</w:t>
      </w:r>
      <w:r w:rsidRPr="00836D68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 </w:t>
      </w:r>
      <w:r w:rsidRPr="00836D68">
        <w:rPr>
          <w:rFonts w:ascii="Arial" w:hAnsi="Arial" w:cs="Arial"/>
          <w:bCs/>
          <w:iCs/>
          <w:sz w:val="28"/>
          <w:szCs w:val="28"/>
          <w:lang w:eastAsia="ar-SA"/>
        </w:rPr>
        <w:t>«</w:t>
      </w:r>
      <w:r w:rsidRPr="00D73F81">
        <w:rPr>
          <w:rFonts w:ascii="Times New Roman" w:hAnsi="Times New Roman"/>
          <w:b/>
          <w:bCs/>
          <w:sz w:val="24"/>
          <w:szCs w:val="24"/>
          <w:lang w:eastAsia="ru-RU"/>
        </w:rPr>
        <w:t>Языки программирования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» </w:t>
      </w:r>
    </w:p>
    <w:p w:rsidR="005B5237" w:rsidRPr="000E63CC" w:rsidRDefault="005B5237" w:rsidP="000E63CC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0E63CC">
        <w:rPr>
          <w:rFonts w:ascii="Times New Roman" w:hAnsi="Times New Roman"/>
          <w:bCs/>
          <w:sz w:val="24"/>
          <w:szCs w:val="24"/>
          <w:lang w:eastAsia="ru-RU"/>
        </w:rPr>
        <w:t>В  восьмых классах лицея учится 76 человек. Каждый из них изучает не менее одного языка программирования: Бейсик, Паскаль, Ява. 68 человек изучают хотя бы один из двух языков: Бейсик, Паскаль. 45 человек - хотя бы один из языков: Паскаль, Ява. 13 человек - только - Паскаль. Учатся программировать одновременно на двух языках (Бейсике и Паскале) - на 2 человека больше, чем на Паскале и Яве. Сколько человек изучает только один язык программирования и сколько изучает каждую пару языков одновременно?</w:t>
      </w:r>
    </w:p>
    <w:p w:rsidR="005B5237" w:rsidRPr="000E63CC" w:rsidRDefault="005B5237" w:rsidP="000E63CC">
      <w:pPr>
        <w:spacing w:after="0" w:line="240" w:lineRule="auto"/>
        <w:ind w:firstLine="280"/>
        <w:jc w:val="both"/>
        <w:rPr>
          <w:rFonts w:ascii="Times New Roman" w:hAnsi="Times New Roman"/>
          <w:color w:val="000000"/>
          <w:sz w:val="27"/>
          <w:szCs w:val="27"/>
          <w:lang w:eastAsia="ru-RU"/>
        </w:rPr>
      </w:pPr>
      <w:r w:rsidRPr="000E63CC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>Ответ</w:t>
      </w:r>
      <w:r w:rsidRPr="000E63CC">
        <w:rPr>
          <w:rFonts w:ascii="Times New Roman" w:hAnsi="Times New Roman"/>
          <w:color w:val="000000"/>
          <w:sz w:val="24"/>
          <w:szCs w:val="24"/>
          <w:lang w:eastAsia="ru-RU"/>
        </w:rPr>
        <w:t>: только Бейсик - 31, только Паскаль - 13, только Яву - 8.</w:t>
      </w:r>
    </w:p>
    <w:p w:rsidR="005B5237" w:rsidRPr="000E63CC" w:rsidRDefault="005B5237" w:rsidP="000E63CC">
      <w:pPr>
        <w:spacing w:after="0" w:line="240" w:lineRule="auto"/>
        <w:ind w:hanging="180"/>
        <w:rPr>
          <w:rFonts w:ascii="Times New Roman" w:hAnsi="Times New Roman"/>
          <w:sz w:val="24"/>
          <w:szCs w:val="24"/>
          <w:lang w:eastAsia="ru-RU"/>
        </w:rPr>
      </w:pPr>
      <w:r w:rsidRPr="000E63CC">
        <w:rPr>
          <w:rFonts w:ascii="Times New Roman" w:hAnsi="Times New Roman"/>
          <w:color w:val="000000"/>
          <w:sz w:val="24"/>
          <w:szCs w:val="24"/>
          <w:lang w:eastAsia="ru-RU"/>
        </w:rPr>
        <w:t>Бейсик и Паскаль - 13, Паскаль и Яву - 11.</w:t>
      </w:r>
    </w:p>
    <w:p w:rsidR="005B5237" w:rsidRPr="00863485" w:rsidRDefault="005B5237" w:rsidP="003F33D4">
      <w:pPr>
        <w:ind w:firstLine="284"/>
        <w:jc w:val="center"/>
        <w:rPr>
          <w:rFonts w:ascii="Times New Roman" w:hAnsi="Times New Roman"/>
          <w:bCs/>
          <w:i/>
          <w:sz w:val="24"/>
          <w:szCs w:val="24"/>
          <w:lang w:eastAsia="ru-RU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Задача </w:t>
      </w:r>
      <w:r>
        <w:rPr>
          <w:rFonts w:ascii="Arial" w:hAnsi="Arial" w:cs="Arial"/>
          <w:b/>
          <w:bCs/>
          <w:i/>
          <w:iCs/>
          <w:sz w:val="28"/>
          <w:szCs w:val="28"/>
          <w:lang w:val="en-US" w:eastAsia="ar-SA"/>
        </w:rPr>
        <w:t>B</w:t>
      </w:r>
      <w:r w:rsidRPr="00863485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 </w:t>
      </w:r>
      <w:r w:rsidRPr="000C1A26">
        <w:rPr>
          <w:rFonts w:ascii="Times New Roman" w:hAnsi="Times New Roman"/>
          <w:b/>
          <w:bCs/>
          <w:sz w:val="24"/>
          <w:szCs w:val="24"/>
          <w:lang w:eastAsia="ru-RU"/>
        </w:rPr>
        <w:t>«Интересные числа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» </w:t>
      </w:r>
    </w:p>
    <w:p w:rsidR="005B5237" w:rsidRPr="007F394D" w:rsidRDefault="005B5237" w:rsidP="007F394D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7F394D">
        <w:rPr>
          <w:rFonts w:ascii="Times New Roman" w:hAnsi="Times New Roman"/>
          <w:bCs/>
          <w:sz w:val="24"/>
          <w:szCs w:val="24"/>
          <w:lang w:eastAsia="ru-RU"/>
        </w:rPr>
        <w:t>Васе задали сложить в столбик много-много длинных чисел. Вася любит арифметику больше всех в классе и считает лучше всех, поэтому ему обидно складывать числа, в которых все знаки не больше четырех, поэтому он решил сделать числа побольше и поинтереснее: он взял по очереди каждую цифру числа (начиная с левого края) и к четным прибавил единицу, а нечетные умножил на два. Получившиеся числа показались Васе все еще недостаточно интересными, поэтому он переписал цифры каждого получившегося числа в новое число по очереди в конец, в начало, в конец и т.д.</w:t>
      </w:r>
    </w:p>
    <w:p w:rsidR="005B5237" w:rsidRPr="007F394D" w:rsidRDefault="005B5237" w:rsidP="007F394D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7F394D">
        <w:rPr>
          <w:rFonts w:ascii="Times New Roman" w:hAnsi="Times New Roman"/>
          <w:bCs/>
          <w:sz w:val="24"/>
          <w:szCs w:val="24"/>
          <w:lang w:eastAsia="ru-RU"/>
        </w:rPr>
        <w:t>Результат понравился Васе. Ответьте, пожалуйста, из какого неинтересного числа Вася получил  36253652?</w:t>
      </w:r>
    </w:p>
    <w:p w:rsidR="005B5237" w:rsidRPr="007F394D" w:rsidRDefault="005B5237" w:rsidP="007F394D">
      <w:pPr>
        <w:spacing w:after="60" w:line="240" w:lineRule="auto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7F394D">
        <w:rPr>
          <w:rFonts w:ascii="Times New Roman" w:hAnsi="Times New Roman"/>
          <w:bCs/>
          <w:sz w:val="24"/>
          <w:szCs w:val="24"/>
          <w:lang w:eastAsia="ru-RU"/>
        </w:rPr>
        <w:t>Ответ: 24314312</w:t>
      </w:r>
    </w:p>
    <w:p w:rsidR="005B5237" w:rsidRPr="007F394D" w:rsidRDefault="005B5237" w:rsidP="007F394D">
      <w:pPr>
        <w:spacing w:after="60" w:line="240" w:lineRule="auto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7F394D">
        <w:rPr>
          <w:rFonts w:ascii="Times New Roman" w:hAnsi="Times New Roman"/>
          <w:bCs/>
          <w:sz w:val="24"/>
          <w:szCs w:val="24"/>
          <w:lang w:eastAsia="ru-RU"/>
        </w:rPr>
        <w:t>653256323 получается из 413224132</w:t>
      </w:r>
    </w:p>
    <w:p w:rsidR="005B5237" w:rsidRPr="007F394D" w:rsidRDefault="005B5237" w:rsidP="007F394D">
      <w:pPr>
        <w:spacing w:after="60" w:line="240" w:lineRule="auto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7F394D">
        <w:rPr>
          <w:rFonts w:ascii="Times New Roman" w:hAnsi="Times New Roman"/>
          <w:bCs/>
          <w:sz w:val="24"/>
          <w:szCs w:val="24"/>
          <w:lang w:eastAsia="ru-RU"/>
        </w:rPr>
        <w:t>31326232 получается из 31122012</w:t>
      </w:r>
    </w:p>
    <w:p w:rsidR="005B5237" w:rsidRDefault="005B5237" w:rsidP="00DA7F5E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</w:p>
    <w:p w:rsidR="005B5237" w:rsidRPr="00863485" w:rsidRDefault="005B5237" w:rsidP="003F33D4">
      <w:pPr>
        <w:ind w:firstLine="284"/>
        <w:jc w:val="center"/>
        <w:rPr>
          <w:rFonts w:ascii="Times New Roman" w:hAnsi="Times New Roman"/>
          <w:bCs/>
          <w:i/>
          <w:sz w:val="24"/>
          <w:szCs w:val="24"/>
          <w:lang w:eastAsia="ru-RU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Задача </w:t>
      </w:r>
      <w:r>
        <w:rPr>
          <w:rFonts w:ascii="Arial" w:hAnsi="Arial" w:cs="Arial"/>
          <w:b/>
          <w:bCs/>
          <w:i/>
          <w:iCs/>
          <w:sz w:val="28"/>
          <w:szCs w:val="28"/>
          <w:lang w:val="en-US" w:eastAsia="ar-SA"/>
        </w:rPr>
        <w:t>C</w:t>
      </w:r>
      <w:r w:rsidRPr="00863485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 </w:t>
      </w:r>
      <w:r w:rsidRPr="000C1A26">
        <w:rPr>
          <w:rFonts w:ascii="Times New Roman" w:hAnsi="Times New Roman"/>
          <w:b/>
          <w:bCs/>
          <w:sz w:val="24"/>
          <w:szCs w:val="24"/>
          <w:lang w:eastAsia="ru-RU"/>
        </w:rPr>
        <w:t>«Курс корабля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» </w:t>
      </w:r>
    </w:p>
    <w:p w:rsidR="005B5237" w:rsidRPr="00156E1D" w:rsidRDefault="005B5237" w:rsidP="00156E1D">
      <w:pPr>
        <w:ind w:firstLine="284"/>
        <w:jc w:val="center"/>
        <w:rPr>
          <w:rFonts w:ascii="Times New Roman" w:hAnsi="Times New Roman"/>
          <w:bCs/>
          <w:sz w:val="24"/>
          <w:szCs w:val="24"/>
          <w:lang w:eastAsia="ru-RU"/>
        </w:rPr>
      </w:pPr>
      <w:r w:rsidRPr="00156E1D">
        <w:rPr>
          <w:rFonts w:ascii="Times New Roman" w:hAnsi="Times New Roman"/>
          <w:bCs/>
          <w:sz w:val="24"/>
          <w:szCs w:val="24"/>
          <w:lang w:eastAsia="ru-RU"/>
        </w:rPr>
        <w:t xml:space="preserve">Задача C «Курс корабля» </w:t>
      </w:r>
    </w:p>
    <w:p w:rsidR="005B5237" w:rsidRPr="00156E1D" w:rsidRDefault="005B5237" w:rsidP="00156E1D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156E1D">
        <w:rPr>
          <w:rFonts w:ascii="Times New Roman" w:hAnsi="Times New Roman"/>
          <w:bCs/>
          <w:sz w:val="24"/>
          <w:szCs w:val="24"/>
          <w:lang w:eastAsia="ru-RU"/>
        </w:rPr>
        <w:t>Научное судно "Мечтатель" направляется на север.  К несчастью, судно попало в шторм и так неудачно, что всем мало-мальски опытным мореплавателям пришлось спасать научное оборудование, а в капитанской рубке остался школьник Ваня Иванов, которому сказали ничего не трогать, только записывать курс корабля. Ваня решил, что главный прибор, показывающий курс корабля - это компас и стал придумывать, как записать его показания. Достаточно быстро он придумал такую систему: он записывает букву, ближайшую к стрелке по направлению, в котором она движется (а на компасе четыре буквы: N/север сверху, S/юг снизу, W/запад слева и E/восток справа), а затем угол (в градусах) на который сместилась стрелка. Вот что у него  получилось:</w:t>
      </w:r>
    </w:p>
    <w:p w:rsidR="005B5237" w:rsidRPr="00156E1D" w:rsidRDefault="005B5237" w:rsidP="00156E1D">
      <w:pPr>
        <w:ind w:firstLine="284"/>
        <w:jc w:val="center"/>
        <w:rPr>
          <w:rFonts w:ascii="Times New Roman" w:hAnsi="Times New Roman"/>
          <w:bCs/>
          <w:sz w:val="24"/>
          <w:szCs w:val="24"/>
          <w:lang w:eastAsia="ru-RU"/>
        </w:rPr>
      </w:pPr>
      <w:r w:rsidRPr="00156E1D">
        <w:rPr>
          <w:rFonts w:ascii="Times New Roman" w:hAnsi="Times New Roman"/>
          <w:bCs/>
          <w:sz w:val="24"/>
          <w:szCs w:val="24"/>
          <w:lang w:eastAsia="ru-RU"/>
        </w:rPr>
        <w:t>E15 N45 W20 N30 N40 E50 W10 N35.</w:t>
      </w:r>
    </w:p>
    <w:p w:rsidR="005B5237" w:rsidRPr="00156E1D" w:rsidRDefault="005B5237" w:rsidP="00156E1D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156E1D">
        <w:rPr>
          <w:rFonts w:ascii="Times New Roman" w:hAnsi="Times New Roman"/>
          <w:bCs/>
          <w:sz w:val="24"/>
          <w:szCs w:val="24"/>
          <w:lang w:eastAsia="ru-RU"/>
        </w:rPr>
        <w:t xml:space="preserve">К сожалению, непривычному человеку трудно непрерывно следить за показаниями приборов в условиях шторма, поэтому Ваня одну из команд записал совершенно зря — он отвлекся на минутку, и ему показалось, что он пропустил изменения. К счастью, команда оказалась настолько неправильной, что капитану удалось легко ее найти и вычеркнуть, а потом восстановить курс корабля. Напишите, какую команду пришлось вычеркивать, и на сколько градусов корабль отклонился от первоначального курса. </w:t>
      </w:r>
    </w:p>
    <w:p w:rsidR="005B5237" w:rsidRPr="00156E1D" w:rsidRDefault="005B5237" w:rsidP="00156E1D">
      <w:pPr>
        <w:ind w:firstLine="284"/>
        <w:rPr>
          <w:rFonts w:ascii="Times New Roman" w:hAnsi="Times New Roman"/>
          <w:bCs/>
          <w:sz w:val="24"/>
          <w:szCs w:val="24"/>
          <w:lang w:eastAsia="ru-RU"/>
        </w:rPr>
      </w:pPr>
      <w:r w:rsidRPr="00156E1D">
        <w:rPr>
          <w:rFonts w:ascii="Times New Roman" w:hAnsi="Times New Roman"/>
          <w:bCs/>
          <w:sz w:val="24"/>
          <w:szCs w:val="24"/>
          <w:lang w:eastAsia="ru-RU"/>
        </w:rPr>
        <w:t>Ответ: W10 невозможная буква и на 35 градусов к востоку</w:t>
      </w:r>
    </w:p>
    <w:p w:rsidR="005B5237" w:rsidRPr="00863485" w:rsidRDefault="005B5237" w:rsidP="003F33D4">
      <w:pPr>
        <w:ind w:firstLine="284"/>
        <w:jc w:val="center"/>
        <w:rPr>
          <w:rFonts w:ascii="Times New Roman" w:hAnsi="Times New Roman"/>
          <w:bCs/>
          <w:i/>
          <w:sz w:val="24"/>
          <w:szCs w:val="24"/>
          <w:lang w:eastAsia="ru-RU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Задача </w:t>
      </w:r>
      <w:r>
        <w:rPr>
          <w:rFonts w:ascii="Arial" w:hAnsi="Arial" w:cs="Arial"/>
          <w:b/>
          <w:bCs/>
          <w:i/>
          <w:iCs/>
          <w:sz w:val="28"/>
          <w:szCs w:val="28"/>
          <w:lang w:val="en-US" w:eastAsia="ar-SA"/>
        </w:rPr>
        <w:t>D</w:t>
      </w:r>
      <w:r w:rsidRPr="00863485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eastAsia="ru-RU"/>
        </w:rPr>
        <w:t>«</w:t>
      </w:r>
      <w:r w:rsidRPr="000C1A26">
        <w:rPr>
          <w:rFonts w:ascii="Times New Roman" w:hAnsi="Times New Roman"/>
          <w:b/>
          <w:bCs/>
          <w:sz w:val="24"/>
          <w:szCs w:val="24"/>
          <w:lang w:eastAsia="ru-RU"/>
        </w:rPr>
        <w:t>Схема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» </w:t>
      </w:r>
    </w:p>
    <w:tbl>
      <w:tblPr>
        <w:tblW w:w="0" w:type="auto"/>
        <w:tblLook w:val="01E0"/>
      </w:tblPr>
      <w:tblGrid>
        <w:gridCol w:w="5743"/>
        <w:gridCol w:w="4962"/>
      </w:tblGrid>
      <w:tr w:rsidR="005B5237" w:rsidRPr="00E263F9" w:rsidTr="00B1714A">
        <w:tc>
          <w:tcPr>
            <w:tcW w:w="5466" w:type="dxa"/>
          </w:tcPr>
          <w:p w:rsidR="005B5237" w:rsidRPr="00C3132A" w:rsidRDefault="005B5237" w:rsidP="00C3132A">
            <w:pPr>
              <w:ind w:firstLine="284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</w:pPr>
            <w:r w:rsidRPr="00E263F9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pict>
                <v:shape id="Рисунок 12" o:spid="_x0000_i1028" type="#_x0000_t75" alt="Cxema3" style="width:262.5pt;height:285pt;visibility:visible">
                  <v:imagedata r:id="rId7" o:title=""/>
                </v:shape>
              </w:pict>
            </w:r>
          </w:p>
        </w:tc>
        <w:tc>
          <w:tcPr>
            <w:tcW w:w="5522" w:type="dxa"/>
          </w:tcPr>
          <w:p w:rsidR="005B5237" w:rsidRPr="00C3132A" w:rsidRDefault="005B5237" w:rsidP="00C3132A">
            <w:pPr>
              <w:ind w:firstLine="284"/>
              <w:jc w:val="both"/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</w:pP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Электрическая схема (см. рисунок) управляется четырьмя переключателями: 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A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, 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B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, 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C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 и 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D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>. Каждый из переключателей может находиться в одном из двух состояний: в верхнем (на схеме обозначено как "0") или нижнем (на схеме обозначено как "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I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"). Черные контакты (на схеме обозначены горизонтальными толстыми прямоугольниками) присоединены к пластиковым серым направляющим и сдвигаются вверх или вниз при соответствующем положении переключателей. При этом они могут замыкать или размыкать электрическую сеть. В результате на лампочки 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F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vertAlign w:val="subscript"/>
                <w:lang w:eastAsia="ru-RU"/>
              </w:rPr>
              <w:t>1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, 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F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vertAlign w:val="subscript"/>
                <w:lang w:eastAsia="ru-RU"/>
              </w:rPr>
              <w:t>2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 и 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F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vertAlign w:val="subscript"/>
                <w:lang w:eastAsia="ru-RU"/>
              </w:rPr>
              <w:t>3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 может подаваться напряжение от батареи и лампочки могут светиться. Так, например, в нарисованном положении контакты 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A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 и 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C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 для лампочки 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F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vertAlign w:val="subscript"/>
                <w:lang w:eastAsia="ru-RU"/>
              </w:rPr>
              <w:t>2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 замкнуты и лампочка 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lang w:val="en-US" w:eastAsia="ru-RU"/>
              </w:rPr>
              <w:t>F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vertAlign w:val="subscript"/>
                <w:lang w:eastAsia="ru-RU"/>
              </w:rPr>
              <w:t>2</w:t>
            </w:r>
            <w:r w:rsidRPr="00C3132A">
              <w:rPr>
                <w:rFonts w:ascii="Times New Roman" w:hAnsi="Times New Roman"/>
                <w:bCs/>
                <w:noProof/>
                <w:sz w:val="24"/>
                <w:szCs w:val="24"/>
                <w:lang w:eastAsia="ru-RU"/>
              </w:rPr>
              <w:t xml:space="preserve"> светится.</w:t>
            </w:r>
          </w:p>
        </w:tc>
      </w:tr>
    </w:tbl>
    <w:p w:rsidR="005B5237" w:rsidRPr="00C3132A" w:rsidRDefault="005B5237" w:rsidP="00C3132A">
      <w:pPr>
        <w:ind w:firstLine="284"/>
        <w:rPr>
          <w:rFonts w:ascii="Times New Roman" w:hAnsi="Times New Roman"/>
          <w:bCs/>
          <w:noProof/>
          <w:sz w:val="24"/>
          <w:szCs w:val="24"/>
          <w:lang w:eastAsia="ru-RU"/>
        </w:rPr>
      </w:pPr>
      <w:r w:rsidRPr="00C3132A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Лампочки </w:t>
      </w:r>
      <w:r w:rsidRPr="00C3132A">
        <w:rPr>
          <w:rFonts w:ascii="Times New Roman" w:hAnsi="Times New Roman"/>
          <w:bCs/>
          <w:noProof/>
          <w:sz w:val="24"/>
          <w:szCs w:val="24"/>
          <w:lang w:val="en-US" w:eastAsia="ru-RU"/>
        </w:rPr>
        <w:t>F</w:t>
      </w:r>
      <w:r w:rsidRPr="00C3132A">
        <w:rPr>
          <w:rFonts w:ascii="Times New Roman" w:hAnsi="Times New Roman"/>
          <w:bCs/>
          <w:noProof/>
          <w:sz w:val="24"/>
          <w:szCs w:val="24"/>
          <w:vertAlign w:val="subscript"/>
          <w:lang w:eastAsia="ru-RU"/>
        </w:rPr>
        <w:t xml:space="preserve">1 </w:t>
      </w:r>
      <w:r w:rsidRPr="00C3132A">
        <w:rPr>
          <w:rFonts w:ascii="Times New Roman" w:hAnsi="Times New Roman"/>
          <w:bCs/>
          <w:noProof/>
          <w:sz w:val="24"/>
          <w:szCs w:val="24"/>
          <w:lang w:eastAsia="ru-RU"/>
        </w:rPr>
        <w:t>и</w:t>
      </w:r>
      <w:r w:rsidRPr="00C3132A">
        <w:rPr>
          <w:rFonts w:ascii="Times New Roman" w:hAnsi="Times New Roman"/>
          <w:bCs/>
          <w:noProof/>
          <w:sz w:val="24"/>
          <w:szCs w:val="24"/>
          <w:vertAlign w:val="subscript"/>
          <w:lang w:eastAsia="ru-RU"/>
        </w:rPr>
        <w:t xml:space="preserve"> </w:t>
      </w:r>
      <w:r w:rsidRPr="00C3132A">
        <w:rPr>
          <w:rFonts w:ascii="Times New Roman" w:hAnsi="Times New Roman"/>
          <w:bCs/>
          <w:noProof/>
          <w:sz w:val="24"/>
          <w:szCs w:val="24"/>
          <w:lang w:val="en-US" w:eastAsia="ru-RU"/>
        </w:rPr>
        <w:t>F</w:t>
      </w:r>
      <w:r w:rsidRPr="00C3132A">
        <w:rPr>
          <w:rFonts w:ascii="Times New Roman" w:hAnsi="Times New Roman"/>
          <w:bCs/>
          <w:noProof/>
          <w:sz w:val="24"/>
          <w:szCs w:val="24"/>
          <w:vertAlign w:val="subscript"/>
          <w:lang w:eastAsia="ru-RU"/>
        </w:rPr>
        <w:t>3</w:t>
      </w:r>
      <w:r w:rsidRPr="00C3132A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 не светятся, потому что по каждой возможной линии питания есть разомкнутые контакты.</w:t>
      </w:r>
    </w:p>
    <w:p w:rsidR="005B5237" w:rsidRPr="00C3132A" w:rsidRDefault="005B5237" w:rsidP="00C3132A">
      <w:pPr>
        <w:ind w:firstLine="284"/>
        <w:jc w:val="both"/>
        <w:rPr>
          <w:rFonts w:ascii="Times New Roman" w:hAnsi="Times New Roman"/>
          <w:bCs/>
          <w:noProof/>
          <w:sz w:val="24"/>
          <w:szCs w:val="24"/>
          <w:lang w:eastAsia="ru-RU"/>
        </w:rPr>
      </w:pPr>
      <w:r w:rsidRPr="00C3132A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Перечислите все такие положения переключателей </w:t>
      </w:r>
      <w:r w:rsidRPr="00C3132A">
        <w:rPr>
          <w:rFonts w:ascii="Times New Roman" w:hAnsi="Times New Roman"/>
          <w:bCs/>
          <w:noProof/>
          <w:sz w:val="24"/>
          <w:szCs w:val="24"/>
          <w:lang w:val="en-US" w:eastAsia="ru-RU"/>
        </w:rPr>
        <w:t>A</w:t>
      </w:r>
      <w:r w:rsidRPr="00C3132A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, </w:t>
      </w:r>
      <w:r w:rsidRPr="00C3132A">
        <w:rPr>
          <w:rFonts w:ascii="Times New Roman" w:hAnsi="Times New Roman"/>
          <w:bCs/>
          <w:noProof/>
          <w:sz w:val="24"/>
          <w:szCs w:val="24"/>
          <w:lang w:val="en-US" w:eastAsia="ru-RU"/>
        </w:rPr>
        <w:t>B</w:t>
      </w:r>
      <w:r w:rsidRPr="00C3132A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, </w:t>
      </w:r>
      <w:r w:rsidRPr="00C3132A">
        <w:rPr>
          <w:rFonts w:ascii="Times New Roman" w:hAnsi="Times New Roman"/>
          <w:bCs/>
          <w:noProof/>
          <w:sz w:val="24"/>
          <w:szCs w:val="24"/>
          <w:lang w:val="en-US" w:eastAsia="ru-RU"/>
        </w:rPr>
        <w:t>C</w:t>
      </w:r>
      <w:r w:rsidRPr="00C3132A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 и </w:t>
      </w:r>
      <w:r w:rsidRPr="00C3132A">
        <w:rPr>
          <w:rFonts w:ascii="Times New Roman" w:hAnsi="Times New Roman"/>
          <w:bCs/>
          <w:noProof/>
          <w:sz w:val="24"/>
          <w:szCs w:val="24"/>
          <w:lang w:val="en-US" w:eastAsia="ru-RU"/>
        </w:rPr>
        <w:t>D</w:t>
      </w:r>
      <w:r w:rsidRPr="00C3132A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, при которых лампочки </w:t>
      </w:r>
      <w:r w:rsidRPr="00C3132A">
        <w:rPr>
          <w:rFonts w:ascii="Times New Roman" w:hAnsi="Times New Roman"/>
          <w:bCs/>
          <w:noProof/>
          <w:sz w:val="24"/>
          <w:szCs w:val="24"/>
          <w:lang w:val="en-US" w:eastAsia="ru-RU"/>
        </w:rPr>
        <w:t>F</w:t>
      </w:r>
      <w:r w:rsidRPr="00C3132A">
        <w:rPr>
          <w:rFonts w:ascii="Times New Roman" w:hAnsi="Times New Roman"/>
          <w:bCs/>
          <w:noProof/>
          <w:sz w:val="24"/>
          <w:szCs w:val="24"/>
          <w:vertAlign w:val="subscript"/>
          <w:lang w:eastAsia="ru-RU"/>
        </w:rPr>
        <w:t xml:space="preserve">1 </w:t>
      </w:r>
      <w:r w:rsidRPr="00C3132A">
        <w:rPr>
          <w:rFonts w:ascii="Times New Roman" w:hAnsi="Times New Roman"/>
          <w:bCs/>
          <w:noProof/>
          <w:sz w:val="24"/>
          <w:szCs w:val="24"/>
          <w:lang w:eastAsia="ru-RU"/>
        </w:rPr>
        <w:t>и</w:t>
      </w:r>
      <w:r w:rsidRPr="00C3132A">
        <w:rPr>
          <w:rFonts w:ascii="Times New Roman" w:hAnsi="Times New Roman"/>
          <w:bCs/>
          <w:noProof/>
          <w:sz w:val="24"/>
          <w:szCs w:val="24"/>
          <w:vertAlign w:val="subscript"/>
          <w:lang w:eastAsia="ru-RU"/>
        </w:rPr>
        <w:t xml:space="preserve"> </w:t>
      </w:r>
      <w:r w:rsidRPr="00C3132A">
        <w:rPr>
          <w:rFonts w:ascii="Times New Roman" w:hAnsi="Times New Roman"/>
          <w:bCs/>
          <w:noProof/>
          <w:sz w:val="24"/>
          <w:szCs w:val="24"/>
          <w:lang w:val="en-US" w:eastAsia="ru-RU"/>
        </w:rPr>
        <w:t>F</w:t>
      </w:r>
      <w:r w:rsidRPr="00C3132A">
        <w:rPr>
          <w:rFonts w:ascii="Times New Roman" w:hAnsi="Times New Roman"/>
          <w:bCs/>
          <w:noProof/>
          <w:sz w:val="24"/>
          <w:szCs w:val="24"/>
          <w:vertAlign w:val="subscript"/>
          <w:lang w:eastAsia="ru-RU"/>
        </w:rPr>
        <w:t>3</w:t>
      </w:r>
      <w:r w:rsidRPr="00C3132A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 светятся, а лампочка </w:t>
      </w:r>
      <w:r w:rsidRPr="00C3132A">
        <w:rPr>
          <w:rFonts w:ascii="Times New Roman" w:hAnsi="Times New Roman"/>
          <w:bCs/>
          <w:noProof/>
          <w:sz w:val="24"/>
          <w:szCs w:val="24"/>
          <w:lang w:val="en-US" w:eastAsia="ru-RU"/>
        </w:rPr>
        <w:t>F</w:t>
      </w:r>
      <w:r w:rsidRPr="00C3132A">
        <w:rPr>
          <w:rFonts w:ascii="Times New Roman" w:hAnsi="Times New Roman"/>
          <w:bCs/>
          <w:noProof/>
          <w:sz w:val="24"/>
          <w:szCs w:val="24"/>
          <w:vertAlign w:val="subscript"/>
          <w:lang w:eastAsia="ru-RU"/>
        </w:rPr>
        <w:t>2</w:t>
      </w:r>
      <w:r w:rsidRPr="00C3132A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 </w:t>
      </w:r>
      <w:r w:rsidRPr="00C3132A">
        <w:rPr>
          <w:rFonts w:ascii="Times New Roman" w:hAnsi="Times New Roman"/>
          <w:b/>
          <w:bCs/>
          <w:noProof/>
          <w:sz w:val="24"/>
          <w:szCs w:val="24"/>
          <w:lang w:eastAsia="ru-RU"/>
        </w:rPr>
        <w:t>не</w:t>
      </w:r>
      <w:r w:rsidRPr="00C3132A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 светится. Ответ дайте в виде последовательности четырехзначных чисел, разделенных пробелами, в которых используются только цифры 0 и 1. Например, положению переключателей </w:t>
      </w:r>
      <w:r w:rsidRPr="00C3132A">
        <w:rPr>
          <w:rFonts w:ascii="Times New Roman" w:hAnsi="Times New Roman"/>
          <w:bCs/>
          <w:noProof/>
          <w:sz w:val="24"/>
          <w:szCs w:val="24"/>
          <w:lang w:val="en-US" w:eastAsia="ru-RU"/>
        </w:rPr>
        <w:t>A</w:t>
      </w:r>
      <w:r w:rsidRPr="00C3132A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=0, </w:t>
      </w:r>
      <w:r w:rsidRPr="00C3132A">
        <w:rPr>
          <w:rFonts w:ascii="Times New Roman" w:hAnsi="Times New Roman"/>
          <w:bCs/>
          <w:noProof/>
          <w:sz w:val="24"/>
          <w:szCs w:val="24"/>
          <w:lang w:val="en-US" w:eastAsia="ru-RU"/>
        </w:rPr>
        <w:t>B</w:t>
      </w:r>
      <w:r w:rsidRPr="00C3132A">
        <w:rPr>
          <w:rFonts w:ascii="Times New Roman" w:hAnsi="Times New Roman"/>
          <w:bCs/>
          <w:noProof/>
          <w:sz w:val="24"/>
          <w:szCs w:val="24"/>
          <w:lang w:eastAsia="ru-RU"/>
        </w:rPr>
        <w:t>=</w:t>
      </w:r>
      <w:r w:rsidRPr="00C3132A">
        <w:rPr>
          <w:rFonts w:ascii="Times New Roman" w:hAnsi="Times New Roman"/>
          <w:bCs/>
          <w:noProof/>
          <w:sz w:val="24"/>
          <w:szCs w:val="24"/>
          <w:lang w:val="en-US" w:eastAsia="ru-RU"/>
        </w:rPr>
        <w:t>I</w:t>
      </w:r>
      <w:r w:rsidRPr="00C3132A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, </w:t>
      </w:r>
      <w:r w:rsidRPr="00C3132A">
        <w:rPr>
          <w:rFonts w:ascii="Times New Roman" w:hAnsi="Times New Roman"/>
          <w:bCs/>
          <w:noProof/>
          <w:sz w:val="24"/>
          <w:szCs w:val="24"/>
          <w:lang w:val="en-US" w:eastAsia="ru-RU"/>
        </w:rPr>
        <w:t>C</w:t>
      </w:r>
      <w:r w:rsidRPr="00C3132A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=0, </w:t>
      </w:r>
      <w:r w:rsidRPr="00C3132A">
        <w:rPr>
          <w:rFonts w:ascii="Times New Roman" w:hAnsi="Times New Roman"/>
          <w:bCs/>
          <w:noProof/>
          <w:sz w:val="24"/>
          <w:szCs w:val="24"/>
          <w:lang w:val="en-US" w:eastAsia="ru-RU"/>
        </w:rPr>
        <w:t>D</w:t>
      </w:r>
      <w:r w:rsidRPr="00C3132A">
        <w:rPr>
          <w:rFonts w:ascii="Times New Roman" w:hAnsi="Times New Roman"/>
          <w:bCs/>
          <w:noProof/>
          <w:sz w:val="24"/>
          <w:szCs w:val="24"/>
          <w:lang w:eastAsia="ru-RU"/>
        </w:rPr>
        <w:t>=</w:t>
      </w:r>
      <w:r w:rsidRPr="00C3132A">
        <w:rPr>
          <w:rFonts w:ascii="Times New Roman" w:hAnsi="Times New Roman"/>
          <w:bCs/>
          <w:noProof/>
          <w:sz w:val="24"/>
          <w:szCs w:val="24"/>
          <w:lang w:val="en-US" w:eastAsia="ru-RU"/>
        </w:rPr>
        <w:t>I</w:t>
      </w:r>
      <w:r w:rsidRPr="00C3132A">
        <w:rPr>
          <w:rFonts w:ascii="Times New Roman" w:hAnsi="Times New Roman"/>
          <w:bCs/>
          <w:noProof/>
          <w:sz w:val="24"/>
          <w:szCs w:val="24"/>
          <w:lang w:eastAsia="ru-RU"/>
        </w:rPr>
        <w:t xml:space="preserve"> соответствует четырехзначное число 0101.</w:t>
      </w:r>
    </w:p>
    <w:p w:rsidR="005B5237" w:rsidRPr="00C3132A" w:rsidRDefault="005B5237" w:rsidP="00C3132A">
      <w:pPr>
        <w:ind w:firstLine="284"/>
        <w:rPr>
          <w:rFonts w:ascii="Times New Roman" w:hAnsi="Times New Roman"/>
          <w:bCs/>
          <w:noProof/>
          <w:sz w:val="24"/>
          <w:szCs w:val="24"/>
          <w:lang w:eastAsia="ru-RU"/>
        </w:rPr>
      </w:pPr>
      <w:r w:rsidRPr="00C3132A">
        <w:rPr>
          <w:rFonts w:ascii="Times New Roman" w:hAnsi="Times New Roman"/>
          <w:bCs/>
          <w:noProof/>
          <w:sz w:val="24"/>
          <w:szCs w:val="24"/>
          <w:lang w:eastAsia="ru-RU"/>
        </w:rPr>
        <w:t>// Ответ: 0011 01</w:t>
      </w:r>
      <w:bookmarkStart w:id="0" w:name="_GoBack"/>
      <w:bookmarkEnd w:id="0"/>
      <w:r w:rsidRPr="00C3132A">
        <w:rPr>
          <w:rFonts w:ascii="Times New Roman" w:hAnsi="Times New Roman"/>
          <w:bCs/>
          <w:noProof/>
          <w:sz w:val="24"/>
          <w:szCs w:val="24"/>
          <w:lang w:eastAsia="ru-RU"/>
        </w:rPr>
        <w:t>10 1010</w:t>
      </w:r>
    </w:p>
    <w:p w:rsidR="005B5237" w:rsidRPr="00863485" w:rsidRDefault="005B5237" w:rsidP="00C3132A">
      <w:pPr>
        <w:ind w:firstLine="284"/>
        <w:jc w:val="center"/>
        <w:rPr>
          <w:rFonts w:ascii="Times New Roman" w:hAnsi="Times New Roman"/>
          <w:bCs/>
          <w:i/>
          <w:sz w:val="24"/>
          <w:szCs w:val="24"/>
          <w:lang w:eastAsia="ru-RU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Задача </w:t>
      </w:r>
      <w:r>
        <w:rPr>
          <w:rFonts w:ascii="Arial" w:hAnsi="Arial" w:cs="Arial"/>
          <w:b/>
          <w:bCs/>
          <w:i/>
          <w:iCs/>
          <w:sz w:val="28"/>
          <w:szCs w:val="28"/>
          <w:lang w:val="en-US" w:eastAsia="ar-SA"/>
        </w:rPr>
        <w:t>E</w:t>
      </w:r>
      <w:r w:rsidRPr="00863485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 </w:t>
      </w:r>
      <w:r w:rsidRPr="000C1A26">
        <w:rPr>
          <w:rFonts w:ascii="Times New Roman" w:hAnsi="Times New Roman"/>
          <w:b/>
          <w:bCs/>
          <w:sz w:val="24"/>
          <w:szCs w:val="24"/>
          <w:lang w:eastAsia="ru-RU"/>
        </w:rPr>
        <w:t>«Перевозки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» </w:t>
      </w:r>
    </w:p>
    <w:p w:rsidR="005B5237" w:rsidRPr="007F394D" w:rsidRDefault="005B5237" w:rsidP="007F394D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7F394D">
        <w:rPr>
          <w:rFonts w:ascii="Times New Roman" w:hAnsi="Times New Roman"/>
          <w:bCs/>
          <w:sz w:val="24"/>
          <w:szCs w:val="24"/>
          <w:lang w:eastAsia="ru-RU"/>
        </w:rPr>
        <w:t>На стоянке пять грузовиков. У каждого из них свой груз (песок, щебень, глина, кирпич и доски),  и у каждого свой рейс в один из пяти городов: Луга, Тихвин, Выборг, Гатчина и Пушкин. Помоги водителям определить, какой грузовик куда едет, если известно следующее:</w:t>
      </w:r>
    </w:p>
    <w:p w:rsidR="005B5237" w:rsidRPr="007F394D" w:rsidRDefault="005B5237" w:rsidP="007F394D">
      <w:pPr>
        <w:numPr>
          <w:ilvl w:val="0"/>
          <w:numId w:val="10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>Грузовик фирмы Вжик направляется в Гатчину;</w:t>
      </w:r>
    </w:p>
    <w:p w:rsidR="005B5237" w:rsidRPr="007F394D" w:rsidRDefault="005B5237" w:rsidP="007F394D">
      <w:pPr>
        <w:numPr>
          <w:ilvl w:val="0"/>
          <w:numId w:val="10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>Рядом с грузовиком, на котором кирпич, — грузовик с желтым кузовом;</w:t>
      </w:r>
    </w:p>
    <w:p w:rsidR="005B5237" w:rsidRPr="007F394D" w:rsidRDefault="005B5237" w:rsidP="007F394D">
      <w:pPr>
        <w:numPr>
          <w:ilvl w:val="0"/>
          <w:numId w:val="10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>Справа от грузовика с грузом глины, грузовик с рейсом в город Выборг;</w:t>
      </w:r>
    </w:p>
    <w:p w:rsidR="005B5237" w:rsidRPr="007F394D" w:rsidRDefault="005B5237" w:rsidP="007F394D">
      <w:pPr>
        <w:numPr>
          <w:ilvl w:val="0"/>
          <w:numId w:val="10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>Грузовик с рейсом в Лугу уезжает в семь;</w:t>
      </w:r>
    </w:p>
    <w:p w:rsidR="005B5237" w:rsidRPr="007F394D" w:rsidRDefault="005B5237" w:rsidP="007F394D">
      <w:pPr>
        <w:numPr>
          <w:ilvl w:val="0"/>
          <w:numId w:val="10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>Грузовик с черным кузовом стоит рядом с машиной, отъезжающей в девять;</w:t>
      </w:r>
    </w:p>
    <w:p w:rsidR="005B5237" w:rsidRPr="007F394D" w:rsidRDefault="005B5237" w:rsidP="007F394D">
      <w:pPr>
        <w:numPr>
          <w:ilvl w:val="0"/>
          <w:numId w:val="10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>На крайней машине — доски;</w:t>
      </w:r>
    </w:p>
    <w:p w:rsidR="005B5237" w:rsidRPr="007F394D" w:rsidRDefault="005B5237" w:rsidP="007F394D">
      <w:pPr>
        <w:numPr>
          <w:ilvl w:val="0"/>
          <w:numId w:val="10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>Грузовик с синим кузовом -  выезжает в пять;</w:t>
      </w:r>
    </w:p>
    <w:p w:rsidR="005B5237" w:rsidRPr="007F394D" w:rsidRDefault="005B5237" w:rsidP="007F394D">
      <w:pPr>
        <w:numPr>
          <w:ilvl w:val="0"/>
          <w:numId w:val="10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>Грузовик с досками припаркован рядом с грузовиком с грузом кирпича;</w:t>
      </w:r>
    </w:p>
    <w:p w:rsidR="005B5237" w:rsidRPr="007F394D" w:rsidRDefault="005B5237" w:rsidP="007F394D">
      <w:pPr>
        <w:numPr>
          <w:ilvl w:val="0"/>
          <w:numId w:val="10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>Грузовик фирмы Дейл уезжает в девять и находится справа от грузовика, едущего в Выборг;</w:t>
      </w:r>
    </w:p>
    <w:p w:rsidR="005B5237" w:rsidRPr="007F394D" w:rsidRDefault="005B5237" w:rsidP="007F394D">
      <w:pPr>
        <w:numPr>
          <w:ilvl w:val="0"/>
          <w:numId w:val="10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>Грузовик с красным кузовом направляется в город Пушкин;</w:t>
      </w:r>
    </w:p>
    <w:p w:rsidR="005B5237" w:rsidRPr="007F394D" w:rsidRDefault="005B5237" w:rsidP="007F394D">
      <w:pPr>
        <w:numPr>
          <w:ilvl w:val="0"/>
          <w:numId w:val="10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>Грузовик фирмы Гайка выезжает в восемь и везет песок;</w:t>
      </w:r>
    </w:p>
    <w:p w:rsidR="005B5237" w:rsidRPr="007F394D" w:rsidRDefault="005B5237" w:rsidP="007F394D">
      <w:pPr>
        <w:numPr>
          <w:ilvl w:val="0"/>
          <w:numId w:val="10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>У грузовика в середине — синий кузов;</w:t>
      </w:r>
    </w:p>
    <w:p w:rsidR="005B5237" w:rsidRPr="007F394D" w:rsidRDefault="005B5237" w:rsidP="007F394D">
      <w:pPr>
        <w:numPr>
          <w:ilvl w:val="0"/>
          <w:numId w:val="10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>Грузовик фирмы Рокфор отъезжает в шесть;</w:t>
      </w:r>
    </w:p>
    <w:p w:rsidR="005B5237" w:rsidRPr="007F394D" w:rsidRDefault="005B5237" w:rsidP="007F394D">
      <w:pPr>
        <w:numPr>
          <w:ilvl w:val="0"/>
          <w:numId w:val="10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>Грузовик фирмы Чип, у которого зеленый кузов, стоит левее грузовика с песком;</w:t>
      </w:r>
    </w:p>
    <w:p w:rsidR="005B5237" w:rsidRPr="007F394D" w:rsidRDefault="005B5237" w:rsidP="007F394D">
      <w:pPr>
        <w:numPr>
          <w:ilvl w:val="0"/>
          <w:numId w:val="10"/>
        </w:numPr>
        <w:contextualSpacing/>
        <w:rPr>
          <w:rFonts w:ascii="Times New Roman" w:hAnsi="Times New Roman"/>
          <w:sz w:val="24"/>
          <w:szCs w:val="24"/>
        </w:rPr>
      </w:pPr>
      <w:r w:rsidRPr="007F394D">
        <w:rPr>
          <w:rFonts w:ascii="Times New Roman" w:hAnsi="Times New Roman"/>
          <w:sz w:val="24"/>
          <w:szCs w:val="24"/>
        </w:rPr>
        <w:t>Грузовик в город Пушкин -  выезжает в восемь.</w:t>
      </w:r>
    </w:p>
    <w:p w:rsidR="005B5237" w:rsidRPr="007F394D" w:rsidRDefault="005B5237" w:rsidP="007F394D">
      <w:pPr>
        <w:spacing w:after="40" w:line="240" w:lineRule="auto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7F394D">
        <w:rPr>
          <w:rFonts w:ascii="Times New Roman" w:hAnsi="Times New Roman"/>
          <w:bCs/>
          <w:sz w:val="24"/>
          <w:szCs w:val="24"/>
          <w:lang w:eastAsia="ru-RU"/>
        </w:rPr>
        <w:t>Решение:</w:t>
      </w:r>
    </w:p>
    <w:p w:rsidR="005B5237" w:rsidRPr="007F394D" w:rsidRDefault="005B5237" w:rsidP="007F394D">
      <w:pPr>
        <w:numPr>
          <w:ilvl w:val="0"/>
          <w:numId w:val="9"/>
        </w:numPr>
        <w:spacing w:after="40" w:line="240" w:lineRule="auto"/>
        <w:ind w:left="714" w:hanging="357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7F394D">
        <w:rPr>
          <w:rFonts w:ascii="Times New Roman" w:hAnsi="Times New Roman"/>
          <w:bCs/>
          <w:sz w:val="24"/>
          <w:szCs w:val="24"/>
          <w:lang w:eastAsia="ru-RU"/>
        </w:rPr>
        <w:t>Чип – Зеленый – Луга – 7 – Щебень</w:t>
      </w:r>
    </w:p>
    <w:p w:rsidR="005B5237" w:rsidRPr="007F394D" w:rsidRDefault="005B5237" w:rsidP="007F394D">
      <w:pPr>
        <w:numPr>
          <w:ilvl w:val="0"/>
          <w:numId w:val="9"/>
        </w:numPr>
        <w:spacing w:after="40" w:line="240" w:lineRule="auto"/>
        <w:ind w:left="714" w:hanging="357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7F394D">
        <w:rPr>
          <w:rFonts w:ascii="Times New Roman" w:hAnsi="Times New Roman"/>
          <w:bCs/>
          <w:sz w:val="24"/>
          <w:szCs w:val="24"/>
          <w:lang w:eastAsia="ru-RU"/>
        </w:rPr>
        <w:t>Гайка – Красный – Пушкин – 8 – Песок</w:t>
      </w:r>
    </w:p>
    <w:p w:rsidR="005B5237" w:rsidRPr="007F394D" w:rsidRDefault="005B5237" w:rsidP="007F394D">
      <w:pPr>
        <w:numPr>
          <w:ilvl w:val="0"/>
          <w:numId w:val="9"/>
        </w:numPr>
        <w:spacing w:after="40" w:line="240" w:lineRule="auto"/>
        <w:ind w:left="714" w:hanging="357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7F394D">
        <w:rPr>
          <w:rFonts w:ascii="Times New Roman" w:hAnsi="Times New Roman"/>
          <w:bCs/>
          <w:sz w:val="24"/>
          <w:szCs w:val="24"/>
          <w:lang w:eastAsia="ru-RU"/>
        </w:rPr>
        <w:t>Вжик – Синий – Гатчина – 5 – глина</w:t>
      </w:r>
    </w:p>
    <w:p w:rsidR="005B5237" w:rsidRPr="007F394D" w:rsidRDefault="005B5237" w:rsidP="007F394D">
      <w:pPr>
        <w:numPr>
          <w:ilvl w:val="0"/>
          <w:numId w:val="9"/>
        </w:numPr>
        <w:spacing w:after="40" w:line="240" w:lineRule="auto"/>
        <w:ind w:left="714" w:hanging="357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7F394D">
        <w:rPr>
          <w:rFonts w:ascii="Times New Roman" w:hAnsi="Times New Roman"/>
          <w:bCs/>
          <w:sz w:val="24"/>
          <w:szCs w:val="24"/>
          <w:lang w:eastAsia="ru-RU"/>
        </w:rPr>
        <w:t>Рокфор – Черный – Выборг – 6 – Кирпич</w:t>
      </w:r>
    </w:p>
    <w:p w:rsidR="005B5237" w:rsidRPr="007F394D" w:rsidRDefault="005B5237" w:rsidP="007F394D">
      <w:pPr>
        <w:numPr>
          <w:ilvl w:val="0"/>
          <w:numId w:val="9"/>
        </w:numPr>
        <w:spacing w:after="40" w:line="240" w:lineRule="auto"/>
        <w:ind w:left="714" w:hanging="357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7F394D">
        <w:rPr>
          <w:rFonts w:ascii="Times New Roman" w:hAnsi="Times New Roman"/>
          <w:bCs/>
          <w:sz w:val="24"/>
          <w:szCs w:val="24"/>
          <w:lang w:eastAsia="ru-RU"/>
        </w:rPr>
        <w:t>Дейл – Желтый – Тихвин – 9 - доски</w:t>
      </w:r>
    </w:p>
    <w:p w:rsidR="005B5237" w:rsidRDefault="005B5237" w:rsidP="00863485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</w:p>
    <w:p w:rsidR="005B5237" w:rsidRPr="00863485" w:rsidRDefault="005B5237" w:rsidP="00863485">
      <w:pPr>
        <w:ind w:firstLine="284"/>
        <w:jc w:val="center"/>
        <w:rPr>
          <w:rFonts w:ascii="Times New Roman" w:hAnsi="Times New Roman"/>
          <w:bCs/>
          <w:i/>
          <w:sz w:val="24"/>
          <w:szCs w:val="24"/>
          <w:lang w:eastAsia="ru-RU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Задача </w:t>
      </w:r>
      <w:r>
        <w:rPr>
          <w:rFonts w:ascii="Arial" w:hAnsi="Arial" w:cs="Arial"/>
          <w:b/>
          <w:bCs/>
          <w:i/>
          <w:iCs/>
          <w:sz w:val="28"/>
          <w:szCs w:val="28"/>
          <w:lang w:val="en-US" w:eastAsia="ar-SA"/>
        </w:rPr>
        <w:t>F</w:t>
      </w:r>
      <w:r w:rsidRPr="00863485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Рыцарь и принцесса» </w:t>
      </w:r>
    </w:p>
    <w:p w:rsidR="005B5237" w:rsidRPr="000425C7" w:rsidRDefault="005B5237" w:rsidP="000425C7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0425C7">
        <w:rPr>
          <w:rFonts w:ascii="Times New Roman" w:hAnsi="Times New Roman"/>
          <w:bCs/>
          <w:sz w:val="24"/>
          <w:szCs w:val="24"/>
          <w:lang w:eastAsia="ru-RU"/>
        </w:rPr>
        <w:t xml:space="preserve">Рыцарь и Принцесса живут на разных берегах реки.  Принцесса согласилась выйти замуж за принца, когда он убьёт 8 драконов в окрестном лесу. Она всегда может узнать, сколько драконов уже убил рыцарь, если посмотрит, в каких из трёх окон дома рыцаря горит свет. </w:t>
      </w:r>
    </w:p>
    <w:p w:rsidR="005B5237" w:rsidRPr="000425C7" w:rsidRDefault="005B5237" w:rsidP="000425C7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0425C7">
        <w:rPr>
          <w:rFonts w:ascii="Times New Roman" w:hAnsi="Times New Roman"/>
          <w:bCs/>
          <w:sz w:val="24"/>
          <w:szCs w:val="24"/>
          <w:lang w:eastAsia="ru-RU"/>
        </w:rPr>
        <w:t xml:space="preserve">В начальный момент свет во всех окнах погашен. Когда рыцарь убивает очередного дракона, он зажигает или гасит свет в одной (и только в одной!) комнате. </w:t>
      </w:r>
      <w:r w:rsidRPr="004A18FF">
        <w:rPr>
          <w:rFonts w:ascii="Times New Roman" w:hAnsi="Times New Roman"/>
          <w:bCs/>
          <w:sz w:val="24"/>
          <w:szCs w:val="24"/>
          <w:lang w:eastAsia="ru-RU"/>
        </w:rPr>
        <w:t xml:space="preserve">Принцесса постоянно смотрит в окно и видит все изменения в освещении дома рыцаря. </w:t>
      </w:r>
      <w:r w:rsidRPr="000425C7">
        <w:rPr>
          <w:rFonts w:ascii="Times New Roman" w:hAnsi="Times New Roman"/>
          <w:bCs/>
          <w:sz w:val="24"/>
          <w:szCs w:val="24"/>
          <w:lang w:eastAsia="ru-RU"/>
        </w:rPr>
        <w:t>О каких условных сигналах могли бы договориться рыцарь и принцесса (как можно было бы обозначить одного убитого дракона, двух и т.п.)? Используйте обозначения «+» и «-» при записи ответа. Например, строка «+-+» означает, что в 1-м и 3-м окнах рыцаря горит свет, а во втором – погашен. Если задача имеет много решений, вам достаточно найти одно из них.</w:t>
      </w:r>
    </w:p>
    <w:p w:rsidR="005B5237" w:rsidRPr="00863485" w:rsidRDefault="005B5237" w:rsidP="000425C7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0425C7">
        <w:rPr>
          <w:rFonts w:ascii="Times New Roman" w:hAnsi="Times New Roman"/>
          <w:bCs/>
          <w:sz w:val="24"/>
          <w:szCs w:val="24"/>
          <w:lang w:eastAsia="ru-RU"/>
        </w:rPr>
        <w:t>(</w:t>
      </w:r>
      <w:r w:rsidRPr="000425C7">
        <w:rPr>
          <w:rFonts w:ascii="Times New Roman" w:hAnsi="Times New Roman"/>
          <w:bCs/>
          <w:i/>
          <w:sz w:val="24"/>
          <w:szCs w:val="24"/>
          <w:lang w:eastAsia="ru-RU"/>
        </w:rPr>
        <w:t>Ответ: любой циклический код Грея, то есть такой, в котором первый и последний код отличаются одним битом – это сделано для того, чтобы 0 и 8 обозначались одинаковыми кодами; тогда, если вернулись обратно к исходному состояния, рыцарь убил 8 драконов</w:t>
      </w:r>
    </w:p>
    <w:p w:rsidR="005B5237" w:rsidRPr="00863485" w:rsidRDefault="005B5237" w:rsidP="00863485">
      <w:pPr>
        <w:ind w:firstLine="284"/>
        <w:jc w:val="center"/>
        <w:rPr>
          <w:rFonts w:ascii="Times New Roman" w:hAnsi="Times New Roman"/>
          <w:bCs/>
          <w:i/>
          <w:sz w:val="24"/>
          <w:szCs w:val="24"/>
          <w:lang w:eastAsia="ru-RU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Задача </w:t>
      </w:r>
      <w:r>
        <w:rPr>
          <w:rFonts w:ascii="Arial" w:hAnsi="Arial" w:cs="Arial"/>
          <w:b/>
          <w:bCs/>
          <w:i/>
          <w:iCs/>
          <w:sz w:val="28"/>
          <w:szCs w:val="28"/>
          <w:lang w:val="en-US" w:eastAsia="ar-SA"/>
        </w:rPr>
        <w:t>G</w:t>
      </w:r>
      <w:r w:rsidRPr="00863485">
        <w:rPr>
          <w:rFonts w:ascii="Arial" w:hAnsi="Arial" w:cs="Arial"/>
          <w:b/>
          <w:bCs/>
          <w:i/>
          <w:iCs/>
          <w:sz w:val="28"/>
          <w:szCs w:val="28"/>
          <w:lang w:eastAsia="ar-SA"/>
        </w:rPr>
        <w:t xml:space="preserve"> </w:t>
      </w:r>
      <w:r w:rsidRPr="00836D68">
        <w:rPr>
          <w:rFonts w:ascii="Arial" w:hAnsi="Arial" w:cs="Arial"/>
          <w:bCs/>
          <w:iCs/>
          <w:sz w:val="28"/>
          <w:szCs w:val="28"/>
          <w:lang w:eastAsia="ar-SA"/>
        </w:rPr>
        <w:t>«</w:t>
      </w:r>
      <w:r w:rsidRPr="00836D68">
        <w:rPr>
          <w:rFonts w:ascii="Times New Roman" w:hAnsi="Times New Roman"/>
          <w:b/>
          <w:bCs/>
          <w:sz w:val="24"/>
          <w:szCs w:val="24"/>
          <w:lang w:eastAsia="ru-RU"/>
        </w:rPr>
        <w:t>Планета Триа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» </w:t>
      </w:r>
    </w:p>
    <w:p w:rsidR="005B5237" w:rsidRPr="00420289" w:rsidRDefault="005B5237" w:rsidP="00420289">
      <w:pPr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420289">
        <w:rPr>
          <w:rFonts w:ascii="Times New Roman" w:hAnsi="Times New Roman"/>
          <w:bCs/>
          <w:sz w:val="24"/>
          <w:szCs w:val="24"/>
          <w:lang w:eastAsia="ru-RU"/>
        </w:rPr>
        <w:t>На планете Триа использую только числа от 1 до 27. Их записывают с помощью символов «&lt;»,«.» и «&gt;». Запись числа N выполняется по следующему алгоритму:</w:t>
      </w:r>
    </w:p>
    <w:p w:rsidR="005B5237" w:rsidRPr="00420289" w:rsidRDefault="005B5237" w:rsidP="00420289">
      <w:pPr>
        <w:spacing w:after="120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420289">
        <w:rPr>
          <w:rFonts w:ascii="Times New Roman" w:hAnsi="Times New Roman"/>
          <w:bCs/>
          <w:sz w:val="24"/>
          <w:szCs w:val="24"/>
          <w:lang w:eastAsia="ru-RU"/>
        </w:rPr>
        <w:t>1)</w:t>
      </w:r>
      <w:r w:rsidRPr="00420289">
        <w:rPr>
          <w:rFonts w:ascii="Times New Roman" w:hAnsi="Times New Roman"/>
          <w:bCs/>
          <w:sz w:val="24"/>
          <w:szCs w:val="24"/>
          <w:lang w:eastAsia="ru-RU"/>
        </w:rPr>
        <w:tab/>
        <w:t>весь интервал (1..27) делится на 3 равные части: от 1 до 9, от 10 до 18 и от 19 до 27.</w:t>
      </w:r>
    </w:p>
    <w:p w:rsidR="005B5237" w:rsidRPr="00420289" w:rsidRDefault="005B5237" w:rsidP="00420289">
      <w:pPr>
        <w:spacing w:after="120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420289">
        <w:rPr>
          <w:rFonts w:ascii="Times New Roman" w:hAnsi="Times New Roman"/>
          <w:bCs/>
          <w:sz w:val="24"/>
          <w:szCs w:val="24"/>
          <w:lang w:eastAsia="ru-RU"/>
        </w:rPr>
        <w:t>2)</w:t>
      </w:r>
      <w:r w:rsidRPr="00420289">
        <w:rPr>
          <w:rFonts w:ascii="Times New Roman" w:hAnsi="Times New Roman"/>
          <w:bCs/>
          <w:sz w:val="24"/>
          <w:szCs w:val="24"/>
          <w:lang w:eastAsia="ru-RU"/>
        </w:rPr>
        <w:tab/>
        <w:t>если число N оказалось в первом интервале, записываем символ «&lt;», если во втором¬ символ «.», и если в третьем¬ – символ «&gt;»</w:t>
      </w:r>
    </w:p>
    <w:p w:rsidR="005B5237" w:rsidRPr="00420289" w:rsidRDefault="005B5237" w:rsidP="00420289">
      <w:pPr>
        <w:spacing w:after="120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420289">
        <w:rPr>
          <w:rFonts w:ascii="Times New Roman" w:hAnsi="Times New Roman"/>
          <w:bCs/>
          <w:sz w:val="24"/>
          <w:szCs w:val="24"/>
          <w:lang w:eastAsia="ru-RU"/>
        </w:rPr>
        <w:t>3)</w:t>
      </w:r>
      <w:r w:rsidRPr="00420289">
        <w:rPr>
          <w:rFonts w:ascii="Times New Roman" w:hAnsi="Times New Roman"/>
          <w:bCs/>
          <w:sz w:val="24"/>
          <w:szCs w:val="24"/>
          <w:lang w:eastAsia="ru-RU"/>
        </w:rPr>
        <w:tab/>
        <w:t>делим оставшийся интервал (в который попало число N) на три части и определяем следующий знак кода.</w:t>
      </w:r>
    </w:p>
    <w:p w:rsidR="005B5237" w:rsidRPr="00420289" w:rsidRDefault="005B5237" w:rsidP="00420289">
      <w:pPr>
        <w:spacing w:after="120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420289">
        <w:rPr>
          <w:rFonts w:ascii="Times New Roman" w:hAnsi="Times New Roman"/>
          <w:bCs/>
          <w:sz w:val="24"/>
          <w:szCs w:val="24"/>
          <w:lang w:eastAsia="ru-RU"/>
        </w:rPr>
        <w:t>4)</w:t>
      </w:r>
      <w:r w:rsidRPr="00420289">
        <w:rPr>
          <w:rFonts w:ascii="Times New Roman" w:hAnsi="Times New Roman"/>
          <w:bCs/>
          <w:sz w:val="24"/>
          <w:szCs w:val="24"/>
          <w:lang w:eastAsia="ru-RU"/>
        </w:rPr>
        <w:tab/>
        <w:t>повторяем шаги 2 и 3 до тех пор, пока оставшийся интервал не будет содержать одно число.</w:t>
      </w:r>
    </w:p>
    <w:p w:rsidR="005B5237" w:rsidRPr="00420289" w:rsidRDefault="005B5237" w:rsidP="00420289">
      <w:pPr>
        <w:spacing w:after="120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420289">
        <w:rPr>
          <w:rFonts w:ascii="Times New Roman" w:hAnsi="Times New Roman"/>
          <w:bCs/>
          <w:sz w:val="24"/>
          <w:szCs w:val="24"/>
          <w:lang w:eastAsia="ru-RU"/>
        </w:rPr>
        <w:t>Например, число 22 будет закодировано как «&gt;.&lt;» (интервалы 19-27, 22-24, 22).</w:t>
      </w:r>
    </w:p>
    <w:p w:rsidR="005B5237" w:rsidRDefault="005B5237" w:rsidP="00420289">
      <w:pPr>
        <w:spacing w:after="120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420289">
        <w:rPr>
          <w:rFonts w:ascii="Times New Roman" w:hAnsi="Times New Roman"/>
          <w:bCs/>
          <w:sz w:val="24"/>
          <w:szCs w:val="24"/>
          <w:lang w:eastAsia="ru-RU"/>
        </w:rPr>
        <w:t>Через несколько веков жители Тр</w:t>
      </w:r>
      <w:r>
        <w:rPr>
          <w:rFonts w:ascii="Times New Roman" w:hAnsi="Times New Roman"/>
          <w:bCs/>
          <w:sz w:val="24"/>
          <w:szCs w:val="24"/>
          <w:lang w:eastAsia="ru-RU"/>
        </w:rPr>
        <w:t>иа научились использовать числа</w:t>
      </w:r>
      <w:r w:rsidRPr="00420289">
        <w:rPr>
          <w:rFonts w:ascii="Times New Roman" w:hAnsi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Cs/>
          <w:sz w:val="24"/>
          <w:szCs w:val="24"/>
          <w:lang w:eastAsia="ru-RU"/>
        </w:rPr>
        <w:t xml:space="preserve">в диапазоне от 1 до 81, </w:t>
      </w:r>
      <w:r w:rsidRPr="00420289">
        <w:rPr>
          <w:rFonts w:ascii="Times New Roman" w:hAnsi="Times New Roman"/>
          <w:bCs/>
          <w:sz w:val="24"/>
          <w:szCs w:val="24"/>
          <w:lang w:eastAsia="ru-RU"/>
        </w:rPr>
        <w:t xml:space="preserve">которые записываются по такому же принципу с помощью 4-х знаков.  </w:t>
      </w:r>
    </w:p>
    <w:p w:rsidR="005B5237" w:rsidRDefault="005B5237" w:rsidP="00420289">
      <w:pPr>
        <w:spacing w:after="120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420289">
        <w:rPr>
          <w:rFonts w:ascii="Times New Roman" w:hAnsi="Times New Roman"/>
          <w:bCs/>
          <w:sz w:val="24"/>
          <w:szCs w:val="24"/>
          <w:lang w:eastAsia="ru-RU"/>
        </w:rPr>
        <w:t>Определите, какое число записывается как «</w:t>
      </w:r>
      <w:r>
        <w:rPr>
          <w:rFonts w:ascii="Times New Roman" w:hAnsi="Times New Roman"/>
          <w:bCs/>
          <w:sz w:val="24"/>
          <w:szCs w:val="24"/>
          <w:lang w:val="en-US" w:eastAsia="ru-RU"/>
        </w:rPr>
        <w:t>&lt;&gt;&gt;</w:t>
      </w:r>
      <w:r>
        <w:rPr>
          <w:rFonts w:ascii="Times New Roman" w:hAnsi="Times New Roman"/>
          <w:bCs/>
          <w:sz w:val="24"/>
          <w:szCs w:val="24"/>
          <w:lang w:eastAsia="ru-RU"/>
        </w:rPr>
        <w:t>.</w:t>
      </w:r>
      <w:r w:rsidRPr="00420289">
        <w:rPr>
          <w:rFonts w:ascii="Times New Roman" w:hAnsi="Times New Roman"/>
          <w:bCs/>
          <w:sz w:val="24"/>
          <w:szCs w:val="24"/>
          <w:lang w:eastAsia="ru-RU"/>
        </w:rPr>
        <w:t xml:space="preserve">».  </w:t>
      </w:r>
    </w:p>
    <w:p w:rsidR="005B5237" w:rsidRPr="00625D84" w:rsidRDefault="005B5237" w:rsidP="00A126FE">
      <w:pPr>
        <w:spacing w:after="120"/>
        <w:ind w:firstLine="284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420289">
        <w:rPr>
          <w:rFonts w:ascii="Times New Roman" w:hAnsi="Times New Roman"/>
          <w:b/>
          <w:bCs/>
          <w:sz w:val="24"/>
          <w:szCs w:val="24"/>
          <w:lang w:eastAsia="ru-RU"/>
        </w:rPr>
        <w:t>Ответ</w:t>
      </w:r>
      <w:r>
        <w:rPr>
          <w:rFonts w:ascii="Times New Roman" w:hAnsi="Times New Roman"/>
          <w:bCs/>
          <w:sz w:val="24"/>
          <w:szCs w:val="24"/>
          <w:lang w:eastAsia="ru-RU"/>
        </w:rPr>
        <w:t>: 26</w:t>
      </w:r>
    </w:p>
    <w:sectPr w:rsidR="005B5237" w:rsidRPr="00625D84" w:rsidSect="00403AC4">
      <w:pgSz w:w="11906" w:h="16838"/>
      <w:pgMar w:top="426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139E1"/>
    <w:multiLevelType w:val="hybridMultilevel"/>
    <w:tmpl w:val="326E1642"/>
    <w:lvl w:ilvl="0" w:tplc="0419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">
    <w:nsid w:val="0B056183"/>
    <w:multiLevelType w:val="hybridMultilevel"/>
    <w:tmpl w:val="D4FEA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5267BC5"/>
    <w:multiLevelType w:val="hybridMultilevel"/>
    <w:tmpl w:val="335009AC"/>
    <w:lvl w:ilvl="0" w:tplc="AA305E2C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4834C11"/>
    <w:multiLevelType w:val="hybridMultilevel"/>
    <w:tmpl w:val="C190524A"/>
    <w:lvl w:ilvl="0" w:tplc="747A0AA4">
      <w:start w:val="1"/>
      <w:numFmt w:val="russianLow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71F6779"/>
    <w:multiLevelType w:val="hybridMultilevel"/>
    <w:tmpl w:val="CAA8499C"/>
    <w:lvl w:ilvl="0" w:tplc="6B10BC68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F50224D"/>
    <w:multiLevelType w:val="singleLevel"/>
    <w:tmpl w:val="29005B46"/>
    <w:lvl w:ilvl="0">
      <w:start w:val="3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6">
    <w:nsid w:val="4EDC0BAF"/>
    <w:multiLevelType w:val="hybridMultilevel"/>
    <w:tmpl w:val="B192BF24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99B5365"/>
    <w:multiLevelType w:val="hybridMultilevel"/>
    <w:tmpl w:val="2E0000E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9F37C93"/>
    <w:multiLevelType w:val="hybridMultilevel"/>
    <w:tmpl w:val="B85060E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23142FA"/>
    <w:multiLevelType w:val="singleLevel"/>
    <w:tmpl w:val="825EC564"/>
    <w:lvl w:ilvl="0">
      <w:start w:val="1"/>
      <w:numFmt w:val="decimal"/>
      <w:lvlText w:val="%1)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7DC9"/>
    <w:rsid w:val="00035589"/>
    <w:rsid w:val="000425C7"/>
    <w:rsid w:val="000C1A26"/>
    <w:rsid w:val="000E63CC"/>
    <w:rsid w:val="00156E1D"/>
    <w:rsid w:val="00190DCA"/>
    <w:rsid w:val="002256E4"/>
    <w:rsid w:val="00287388"/>
    <w:rsid w:val="00326519"/>
    <w:rsid w:val="003F33D4"/>
    <w:rsid w:val="00403AC4"/>
    <w:rsid w:val="00420289"/>
    <w:rsid w:val="00424642"/>
    <w:rsid w:val="00477362"/>
    <w:rsid w:val="00490959"/>
    <w:rsid w:val="004A18FF"/>
    <w:rsid w:val="004D5578"/>
    <w:rsid w:val="005245C0"/>
    <w:rsid w:val="00525AF0"/>
    <w:rsid w:val="005B5237"/>
    <w:rsid w:val="00624CE0"/>
    <w:rsid w:val="00625D84"/>
    <w:rsid w:val="0065152F"/>
    <w:rsid w:val="00651FE0"/>
    <w:rsid w:val="006F22EC"/>
    <w:rsid w:val="007779DA"/>
    <w:rsid w:val="007F394D"/>
    <w:rsid w:val="00802276"/>
    <w:rsid w:val="00836D68"/>
    <w:rsid w:val="00863485"/>
    <w:rsid w:val="00866C50"/>
    <w:rsid w:val="008A2CE5"/>
    <w:rsid w:val="00957BB4"/>
    <w:rsid w:val="00995878"/>
    <w:rsid w:val="009A3B39"/>
    <w:rsid w:val="00A126FE"/>
    <w:rsid w:val="00AA38D2"/>
    <w:rsid w:val="00B003FA"/>
    <w:rsid w:val="00B1714A"/>
    <w:rsid w:val="00B20C7D"/>
    <w:rsid w:val="00B808A5"/>
    <w:rsid w:val="00BA2D18"/>
    <w:rsid w:val="00BF3941"/>
    <w:rsid w:val="00C119B9"/>
    <w:rsid w:val="00C21B7D"/>
    <w:rsid w:val="00C3132A"/>
    <w:rsid w:val="00D06933"/>
    <w:rsid w:val="00D73F81"/>
    <w:rsid w:val="00DA293D"/>
    <w:rsid w:val="00DA7F5E"/>
    <w:rsid w:val="00DC75FA"/>
    <w:rsid w:val="00DC79BB"/>
    <w:rsid w:val="00E263F9"/>
    <w:rsid w:val="00E97DC9"/>
    <w:rsid w:val="00F4024F"/>
    <w:rsid w:val="00F66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276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25AF0"/>
    <w:pPr>
      <w:ind w:left="720"/>
      <w:contextualSpacing/>
    </w:pPr>
  </w:style>
  <w:style w:type="table" w:styleId="TableGrid">
    <w:name w:val="Table Grid"/>
    <w:basedOn w:val="TableNormal"/>
    <w:uiPriority w:val="99"/>
    <w:rsid w:val="00403AC4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624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24CE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F402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309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9</Pages>
  <Words>2670</Words>
  <Characters>15219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2012-2013 учебный год </dc:title>
  <dc:subject/>
  <dc:creator>User</dc:creator>
  <cp:keywords/>
  <dc:description/>
  <cp:lastModifiedBy>teg</cp:lastModifiedBy>
  <cp:revision>2</cp:revision>
  <dcterms:created xsi:type="dcterms:W3CDTF">2013-02-16T09:24:00Z</dcterms:created>
  <dcterms:modified xsi:type="dcterms:W3CDTF">2013-02-16T09:24:00Z</dcterms:modified>
</cp:coreProperties>
</file>